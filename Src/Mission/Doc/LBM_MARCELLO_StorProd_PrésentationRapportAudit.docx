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2D6CAA" w:rsidTr="00AC4F69">
        <w:tc>
          <w:tcPr>
            <w:tcW w:w="4701" w:type="dxa"/>
            <w:vAlign w:val="center"/>
          </w:tcPr>
          <w:p w:rsidR="002D6CAA" w:rsidRPr="00F76642" w:rsidRDefault="002D6CAA" w:rsidP="00503684">
            <w:pPr>
              <w:jc w:val="center"/>
              <w:rPr>
                <w:i/>
              </w:rPr>
            </w:pPr>
          </w:p>
        </w:tc>
        <w:tc>
          <w:tcPr>
            <w:tcW w:w="4701" w:type="dxa"/>
            <w:vAlign w:val="center"/>
          </w:tcPr>
          <w:p w:rsidR="002D6CAA" w:rsidRDefault="00DE5E02" w:rsidP="004C0DA2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 wp14:anchorId="51BC112E" wp14:editId="36EBFF8F">
                  <wp:extent cx="1343212" cy="123842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_logo_Umani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CAA" w:rsidRDefault="002D6CAA" w:rsidP="00F805FC"/>
    <w:p w:rsidR="007D138E" w:rsidRDefault="007D138E" w:rsidP="00F805FC"/>
    <w:p w:rsidR="007D138E" w:rsidRDefault="007D138E" w:rsidP="00F805FC"/>
    <w:p w:rsidR="007D138E" w:rsidRDefault="007D138E" w:rsidP="00F805FC"/>
    <w:p w:rsidR="007D138E" w:rsidRDefault="007D138E" w:rsidP="00F805FC"/>
    <w:sdt>
      <w:sdtPr>
        <w:alias w:val="Titre "/>
        <w:tag w:val=""/>
        <w:id w:val="1268502703"/>
        <w:placeholder>
          <w:docPart w:val="D3CCD599317D454A95439D29380C59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D6CAA" w:rsidRPr="00172304" w:rsidRDefault="00687558" w:rsidP="00172304">
          <w:pPr>
            <w:pStyle w:val="TITREDOCUMENT"/>
          </w:pPr>
          <w:r>
            <w:t xml:space="preserve">Audit de la base Oracle </w:t>
          </w:r>
          <w:proofErr w:type="spellStart"/>
          <w:r>
            <w:t>StorProd</w:t>
          </w:r>
          <w:proofErr w:type="spellEnd"/>
          <w:r>
            <w:t>/</w:t>
          </w:r>
          <w:r>
            <w:t>MARCELLO</w:t>
          </w:r>
        </w:p>
      </w:sdtContent>
    </w:sdt>
    <w:sdt>
      <w:sdtPr>
        <w:alias w:val="Société"/>
        <w:tag w:val=""/>
        <w:id w:val="116345032"/>
        <w:placeholder>
          <w:docPart w:val="85E1B00DE3854803A96B7E7194E59E5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2D6CAA" w:rsidRPr="007F4DA3" w:rsidRDefault="007F4DA3" w:rsidP="00172304">
          <w:pPr>
            <w:pStyle w:val="SOUSTITREDOCUMENT"/>
          </w:pPr>
          <w:r w:rsidRPr="007F4DA3">
            <w:t>Le Bon Marché</w:t>
          </w:r>
        </w:p>
      </w:sdtContent>
    </w:sdt>
    <w:sdt>
      <w:sdtPr>
        <w:rPr>
          <w:rStyle w:val="SOUSTITREDOCUMENTCar"/>
          <w:color w:val="7F7F7F" w:themeColor="text1" w:themeTint="80"/>
          <w:sz w:val="44"/>
          <w:szCs w:val="44"/>
        </w:rPr>
        <w:alias w:val="Objet "/>
        <w:tag w:val=""/>
        <w:id w:val="-1695061708"/>
        <w:placeholder>
          <w:docPart w:val="AF4867AC4AD146308DEFC7429A233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OUSTITREDOCUMENTCar"/>
        </w:rPr>
      </w:sdtEndPr>
      <w:sdtContent>
        <w:p w:rsidR="002D6CAA" w:rsidRPr="007F4DA3" w:rsidRDefault="00687558" w:rsidP="00172304">
          <w:pPr>
            <w:pStyle w:val="SOUSSOUSTITREDOCUMENT"/>
            <w:rPr>
              <w:rFonts w:cs="Arial"/>
            </w:rPr>
          </w:pPr>
          <w:r>
            <w:rPr>
              <w:rStyle w:val="SOUSTITREDOCUMENTCar"/>
              <w:color w:val="7F7F7F" w:themeColor="text1" w:themeTint="80"/>
              <w:sz w:val="44"/>
              <w:szCs w:val="44"/>
            </w:rPr>
            <w:t>Présentation du</w:t>
          </w:r>
          <w:r w:rsidR="007802C0">
            <w:rPr>
              <w:rStyle w:val="SOUSTITREDOCUMENTCar"/>
              <w:color w:val="7F7F7F" w:themeColor="text1" w:themeTint="80"/>
              <w:sz w:val="44"/>
              <w:szCs w:val="44"/>
            </w:rPr>
            <w:t xml:space="preserve"> </w:t>
          </w:r>
          <w:r w:rsidR="007F4DA3" w:rsidRPr="007F4DA3">
            <w:rPr>
              <w:rStyle w:val="SOUSTITREDOCUMENTCar"/>
              <w:color w:val="7F7F7F" w:themeColor="text1" w:themeTint="80"/>
              <w:sz w:val="44"/>
              <w:szCs w:val="44"/>
            </w:rPr>
            <w:t>Rapport d’audit</w:t>
          </w:r>
        </w:p>
      </w:sdtContent>
    </w:sdt>
    <w:p w:rsidR="00ED2D1C" w:rsidRPr="007F4DA3" w:rsidRDefault="00ED2D1C" w:rsidP="00F805FC"/>
    <w:p w:rsidR="007D138E" w:rsidRPr="007F4DA3" w:rsidRDefault="007D138E" w:rsidP="00F805FC"/>
    <w:p w:rsidR="00BF3905" w:rsidRPr="007F4DA3" w:rsidRDefault="00BF3905" w:rsidP="00F805FC"/>
    <w:tbl>
      <w:tblPr>
        <w:tblStyle w:val="Grilledutableau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969"/>
      </w:tblGrid>
      <w:tr w:rsidR="00BF3905" w:rsidTr="005740B6">
        <w:tc>
          <w:tcPr>
            <w:tcW w:w="5670" w:type="dxa"/>
            <w:vAlign w:val="bottom"/>
          </w:tcPr>
          <w:p w:rsidR="00F76642" w:rsidRPr="007F4DA3" w:rsidRDefault="00F76642" w:rsidP="00F76642">
            <w:pPr>
              <w:rPr>
                <w:i/>
                <w:color w:val="0070C0"/>
              </w:rPr>
            </w:pPr>
          </w:p>
          <w:p w:rsidR="004C0DA2" w:rsidRDefault="004C0DA2" w:rsidP="004C0DA2">
            <w:r>
              <w:rPr>
                <w:noProof/>
                <w:lang w:eastAsia="fr-FR"/>
              </w:rPr>
              <w:drawing>
                <wp:inline distT="0" distB="0" distL="0" distR="0" wp14:anchorId="16B7CF5E" wp14:editId="249B0864">
                  <wp:extent cx="2733675" cy="2733675"/>
                  <wp:effectExtent l="0" t="0" r="9525" b="952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_visuel_pui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905" w:rsidRDefault="00BF3905" w:rsidP="00F76642">
            <w:pPr>
              <w:spacing w:after="120"/>
            </w:pPr>
          </w:p>
        </w:tc>
        <w:tc>
          <w:tcPr>
            <w:tcW w:w="3969" w:type="dxa"/>
            <w:vAlign w:val="bottom"/>
          </w:tcPr>
          <w:p w:rsidR="005740B6" w:rsidRDefault="005740B6" w:rsidP="005740B6">
            <w:pPr>
              <w:spacing w:after="120"/>
              <w:ind w:left="537"/>
            </w:pPr>
          </w:p>
          <w:p w:rsidR="005740B6" w:rsidRDefault="005740B6" w:rsidP="005740B6">
            <w:pPr>
              <w:spacing w:after="120"/>
              <w:ind w:left="537"/>
            </w:pPr>
            <w:r w:rsidRPr="00CC1605">
              <w:rPr>
                <w:b/>
              </w:rPr>
              <w:t>Version :</w:t>
            </w:r>
            <w:r>
              <w:t xml:space="preserve"> </w:t>
            </w:r>
            <w:sdt>
              <w:sdtPr>
                <w:alias w:val="Mots clés "/>
                <w:tag w:val=""/>
                <w:id w:val="1723173309"/>
                <w:placeholder>
                  <w:docPart w:val="9CB7CFD45B9F48C7B5A8793CDEFDD3D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456B2">
                  <w:t>V 1.0</w:t>
                </w:r>
              </w:sdtContent>
            </w:sdt>
          </w:p>
          <w:p w:rsidR="005740B6" w:rsidRDefault="005740B6" w:rsidP="005740B6">
            <w:pPr>
              <w:spacing w:after="120"/>
              <w:ind w:left="537"/>
            </w:pPr>
            <w:r w:rsidRPr="00CC1605">
              <w:rPr>
                <w:b/>
              </w:rPr>
              <w:t>Date de la version </w:t>
            </w:r>
            <w:r>
              <w:t>:</w:t>
            </w:r>
            <w:r w:rsidR="008A3185">
              <w:t xml:space="preserve"> </w:t>
            </w:r>
            <w:r w:rsidR="00687558">
              <w:t>14</w:t>
            </w:r>
            <w:r w:rsidR="00DD1693">
              <w:t>/1</w:t>
            </w:r>
            <w:r w:rsidR="00687558">
              <w:t>1</w:t>
            </w:r>
            <w:r w:rsidR="00B87CEA">
              <w:t>/2017</w:t>
            </w:r>
          </w:p>
          <w:p w:rsidR="005740B6" w:rsidRDefault="005740B6" w:rsidP="005740B6">
            <w:pPr>
              <w:spacing w:after="120"/>
              <w:ind w:left="537"/>
              <w:rPr>
                <w:b/>
              </w:rPr>
            </w:pPr>
            <w:r w:rsidRPr="00CC1605">
              <w:rPr>
                <w:b/>
              </w:rPr>
              <w:t>Etat du document :</w:t>
            </w:r>
            <w:r>
              <w:t xml:space="preserve"> </w:t>
            </w:r>
            <w:r w:rsidR="00687558">
              <w:t>Final</w:t>
            </w:r>
          </w:p>
          <w:p w:rsidR="00BF3905" w:rsidRDefault="00BF3905" w:rsidP="00BF3905">
            <w:pPr>
              <w:spacing w:after="120"/>
              <w:ind w:left="537"/>
            </w:pPr>
          </w:p>
        </w:tc>
      </w:tr>
    </w:tbl>
    <w:p w:rsidR="00AC4F69" w:rsidRDefault="00AC4F69" w:rsidP="00A84EF2">
      <w:pPr>
        <w:pStyle w:val="TtedeChapitre"/>
      </w:pPr>
    </w:p>
    <w:p w:rsidR="00F60A57" w:rsidRPr="007D138E" w:rsidRDefault="000456B2" w:rsidP="007D138E">
      <w:pPr>
        <w:pStyle w:val="TtedeChapitre"/>
      </w:pPr>
      <w:r>
        <w:t>Diffusion</w:t>
      </w:r>
    </w:p>
    <w:tbl>
      <w:tblPr>
        <w:tblStyle w:val="UmanisRougeBandes"/>
        <w:tblW w:w="5000" w:type="pct"/>
        <w:tblLook w:val="0620" w:firstRow="1" w:lastRow="0" w:firstColumn="0" w:lastColumn="0" w:noHBand="1" w:noVBand="1"/>
      </w:tblPr>
      <w:tblGrid>
        <w:gridCol w:w="7893"/>
        <w:gridCol w:w="1859"/>
      </w:tblGrid>
      <w:tr w:rsidR="00F60A57" w:rsidRPr="00F805FC" w:rsidTr="005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4047" w:type="pct"/>
          </w:tcPr>
          <w:p w:rsidR="00F60A57" w:rsidRPr="00F805FC" w:rsidRDefault="00F60A57" w:rsidP="00F60A57">
            <w:r w:rsidRPr="00F805FC">
              <w:t>Nom</w:t>
            </w:r>
          </w:p>
        </w:tc>
        <w:tc>
          <w:tcPr>
            <w:tcW w:w="953" w:type="pct"/>
          </w:tcPr>
          <w:p w:rsidR="00F60A57" w:rsidRPr="00F805FC" w:rsidRDefault="00F60A57" w:rsidP="00F60A57">
            <w:r>
              <w:t>Société</w:t>
            </w:r>
          </w:p>
        </w:tc>
      </w:tr>
      <w:tr w:rsidR="00A86CAF" w:rsidRPr="00F805FC" w:rsidTr="005E1678">
        <w:trPr>
          <w:trHeight w:val="70"/>
        </w:trPr>
        <w:tc>
          <w:tcPr>
            <w:tcW w:w="4047" w:type="pct"/>
          </w:tcPr>
          <w:p w:rsidR="00A113D4" w:rsidRPr="00F805FC" w:rsidRDefault="009E76F6" w:rsidP="00F54316">
            <w:r>
              <w:t>…</w:t>
            </w:r>
          </w:p>
        </w:tc>
        <w:tc>
          <w:tcPr>
            <w:tcW w:w="953" w:type="pct"/>
          </w:tcPr>
          <w:p w:rsidR="00405922" w:rsidRDefault="00405922" w:rsidP="00083955">
            <w:r>
              <w:t>UMANIS</w:t>
            </w:r>
          </w:p>
          <w:p w:rsidR="00A113D4" w:rsidRPr="00F805FC" w:rsidRDefault="00A113D4" w:rsidP="00083955"/>
        </w:tc>
      </w:tr>
      <w:tr w:rsidR="00A113D4" w:rsidRPr="00F805FC" w:rsidTr="005E1678">
        <w:trPr>
          <w:trHeight w:val="70"/>
        </w:trPr>
        <w:tc>
          <w:tcPr>
            <w:tcW w:w="4047" w:type="pct"/>
          </w:tcPr>
          <w:p w:rsidR="00A113D4" w:rsidRDefault="00A113D4" w:rsidP="00F54316"/>
        </w:tc>
        <w:tc>
          <w:tcPr>
            <w:tcW w:w="953" w:type="pct"/>
          </w:tcPr>
          <w:p w:rsidR="00A113D4" w:rsidRDefault="00A113D4" w:rsidP="00083955"/>
        </w:tc>
      </w:tr>
    </w:tbl>
    <w:p w:rsidR="00AB05E7" w:rsidRDefault="00AB05E7" w:rsidP="00AB05E7">
      <w:pPr>
        <w:spacing w:line="259" w:lineRule="auto"/>
      </w:pPr>
    </w:p>
    <w:p w:rsidR="000661C1" w:rsidRDefault="000661C1" w:rsidP="000661C1">
      <w:pPr>
        <w:pStyle w:val="TtedeChapitre"/>
      </w:pPr>
      <w:r>
        <w:t>Historique des modifications</w:t>
      </w:r>
    </w:p>
    <w:tbl>
      <w:tblPr>
        <w:tblStyle w:val="UmanisRougeBandes"/>
        <w:tblW w:w="5000" w:type="pct"/>
        <w:tblLook w:val="0620" w:firstRow="1" w:lastRow="0" w:firstColumn="0" w:lastColumn="0" w:noHBand="1" w:noVBand="1"/>
      </w:tblPr>
      <w:tblGrid>
        <w:gridCol w:w="858"/>
        <w:gridCol w:w="1147"/>
        <w:gridCol w:w="1447"/>
        <w:gridCol w:w="6300"/>
      </w:tblGrid>
      <w:tr w:rsidR="00CD1711" w:rsidRPr="00F805FC" w:rsidTr="005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440" w:type="pct"/>
          </w:tcPr>
          <w:p w:rsidR="000661C1" w:rsidRPr="00F805FC" w:rsidRDefault="000661C1" w:rsidP="00D34B02">
            <w:r w:rsidRPr="00F805FC">
              <w:t>Version</w:t>
            </w:r>
          </w:p>
        </w:tc>
        <w:tc>
          <w:tcPr>
            <w:tcW w:w="588" w:type="pct"/>
          </w:tcPr>
          <w:p w:rsidR="000661C1" w:rsidRPr="00F805FC" w:rsidRDefault="000661C1" w:rsidP="00D34B02">
            <w:r>
              <w:t>Date</w:t>
            </w:r>
          </w:p>
        </w:tc>
        <w:tc>
          <w:tcPr>
            <w:tcW w:w="742" w:type="pct"/>
          </w:tcPr>
          <w:p w:rsidR="000661C1" w:rsidRPr="00F805FC" w:rsidRDefault="000661C1" w:rsidP="00D34B02">
            <w:r>
              <w:t>Auteur</w:t>
            </w:r>
          </w:p>
        </w:tc>
        <w:tc>
          <w:tcPr>
            <w:tcW w:w="3230" w:type="pct"/>
          </w:tcPr>
          <w:p w:rsidR="000661C1" w:rsidRPr="00F805FC" w:rsidRDefault="000661C1" w:rsidP="00D34B02">
            <w:r w:rsidRPr="00B471F9">
              <w:t>Objet de la version et liste des modifications</w:t>
            </w:r>
          </w:p>
        </w:tc>
      </w:tr>
      <w:tr w:rsidR="00CD1711" w:rsidRPr="00F805FC" w:rsidTr="005E1678">
        <w:trPr>
          <w:trHeight w:val="169"/>
        </w:trPr>
        <w:tc>
          <w:tcPr>
            <w:tcW w:w="440" w:type="pct"/>
          </w:tcPr>
          <w:p w:rsidR="000661C1" w:rsidRPr="00F805FC" w:rsidRDefault="00DD1693" w:rsidP="000661C1">
            <w:r>
              <w:t>V</w:t>
            </w:r>
            <w:r w:rsidR="007F4DA3">
              <w:t> </w:t>
            </w:r>
            <w:r>
              <w:t>1</w:t>
            </w:r>
            <w:r w:rsidR="007F4DA3">
              <w:t>.0</w:t>
            </w:r>
          </w:p>
        </w:tc>
        <w:tc>
          <w:tcPr>
            <w:tcW w:w="588" w:type="pct"/>
          </w:tcPr>
          <w:p w:rsidR="000661C1" w:rsidRPr="00F805FC" w:rsidRDefault="00687558" w:rsidP="00687558">
            <w:r>
              <w:t>14</w:t>
            </w:r>
            <w:r w:rsidR="007F4DA3">
              <w:t>/1</w:t>
            </w:r>
            <w:r>
              <w:t>1</w:t>
            </w:r>
            <w:r w:rsidR="00B87CEA">
              <w:t>/2017</w:t>
            </w:r>
          </w:p>
        </w:tc>
        <w:tc>
          <w:tcPr>
            <w:tcW w:w="742" w:type="pct"/>
          </w:tcPr>
          <w:p w:rsidR="000661C1" w:rsidRPr="00F805FC" w:rsidRDefault="007F4DA3" w:rsidP="000661C1">
            <w:r>
              <w:t>JEA</w:t>
            </w:r>
          </w:p>
        </w:tc>
        <w:tc>
          <w:tcPr>
            <w:tcW w:w="3230" w:type="pct"/>
          </w:tcPr>
          <w:p w:rsidR="000661C1" w:rsidRPr="00F805FC" w:rsidRDefault="00BB38A7" w:rsidP="000661C1">
            <w:r>
              <w:t>Initialisation</w:t>
            </w:r>
          </w:p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CD171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CD171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CD171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0661C1" w:rsidRPr="00F805FC" w:rsidTr="005E1678">
        <w:trPr>
          <w:trHeight w:val="70"/>
        </w:trPr>
        <w:tc>
          <w:tcPr>
            <w:tcW w:w="440" w:type="pct"/>
          </w:tcPr>
          <w:p w:rsidR="000661C1" w:rsidRPr="00F805FC" w:rsidRDefault="000661C1" w:rsidP="000661C1"/>
        </w:tc>
        <w:tc>
          <w:tcPr>
            <w:tcW w:w="588" w:type="pct"/>
          </w:tcPr>
          <w:p w:rsidR="000661C1" w:rsidRPr="00F805FC" w:rsidRDefault="000661C1" w:rsidP="000661C1"/>
        </w:tc>
        <w:tc>
          <w:tcPr>
            <w:tcW w:w="742" w:type="pct"/>
          </w:tcPr>
          <w:p w:rsidR="000661C1" w:rsidRPr="00F805FC" w:rsidRDefault="000661C1" w:rsidP="000661C1"/>
        </w:tc>
        <w:tc>
          <w:tcPr>
            <w:tcW w:w="3230" w:type="pct"/>
          </w:tcPr>
          <w:p w:rsidR="000661C1" w:rsidRPr="00F805FC" w:rsidRDefault="000661C1" w:rsidP="000661C1"/>
        </w:tc>
      </w:tr>
      <w:tr w:rsidR="00355AB2" w:rsidRPr="00F805FC" w:rsidTr="005E1678">
        <w:trPr>
          <w:trHeight w:val="70"/>
        </w:trPr>
        <w:tc>
          <w:tcPr>
            <w:tcW w:w="440" w:type="pct"/>
          </w:tcPr>
          <w:p w:rsidR="00355AB2" w:rsidRPr="00F805FC" w:rsidRDefault="00355AB2" w:rsidP="000661C1"/>
        </w:tc>
        <w:tc>
          <w:tcPr>
            <w:tcW w:w="588" w:type="pct"/>
          </w:tcPr>
          <w:p w:rsidR="00355AB2" w:rsidRPr="00F805FC" w:rsidRDefault="00355AB2" w:rsidP="000661C1"/>
        </w:tc>
        <w:tc>
          <w:tcPr>
            <w:tcW w:w="742" w:type="pct"/>
          </w:tcPr>
          <w:p w:rsidR="00355AB2" w:rsidRPr="00F805FC" w:rsidRDefault="00355AB2" w:rsidP="000661C1"/>
        </w:tc>
        <w:tc>
          <w:tcPr>
            <w:tcW w:w="3230" w:type="pct"/>
          </w:tcPr>
          <w:p w:rsidR="00355AB2" w:rsidRPr="00F805FC" w:rsidRDefault="00355AB2" w:rsidP="000661C1"/>
        </w:tc>
      </w:tr>
      <w:tr w:rsidR="00355AB2" w:rsidRPr="00F805FC" w:rsidTr="005E1678">
        <w:trPr>
          <w:trHeight w:val="70"/>
        </w:trPr>
        <w:tc>
          <w:tcPr>
            <w:tcW w:w="440" w:type="pct"/>
          </w:tcPr>
          <w:p w:rsidR="00355AB2" w:rsidRPr="00F805FC" w:rsidRDefault="00355AB2" w:rsidP="000661C1"/>
        </w:tc>
        <w:tc>
          <w:tcPr>
            <w:tcW w:w="588" w:type="pct"/>
          </w:tcPr>
          <w:p w:rsidR="00355AB2" w:rsidRPr="00F805FC" w:rsidRDefault="00355AB2" w:rsidP="000661C1"/>
        </w:tc>
        <w:tc>
          <w:tcPr>
            <w:tcW w:w="742" w:type="pct"/>
          </w:tcPr>
          <w:p w:rsidR="00355AB2" w:rsidRPr="00F805FC" w:rsidRDefault="00355AB2" w:rsidP="000661C1"/>
        </w:tc>
        <w:tc>
          <w:tcPr>
            <w:tcW w:w="3230" w:type="pct"/>
          </w:tcPr>
          <w:p w:rsidR="00355AB2" w:rsidRPr="00F805FC" w:rsidRDefault="00355AB2" w:rsidP="000661C1"/>
        </w:tc>
      </w:tr>
    </w:tbl>
    <w:p w:rsidR="000661C1" w:rsidRDefault="000661C1" w:rsidP="000661C1"/>
    <w:p w:rsidR="000661C1" w:rsidRPr="00CC1605" w:rsidRDefault="000661C1" w:rsidP="000661C1">
      <w:pPr>
        <w:pStyle w:val="TtedeChapitre"/>
      </w:pPr>
      <w:r>
        <w:t>VAlidation</w:t>
      </w:r>
    </w:p>
    <w:tbl>
      <w:tblPr>
        <w:tblStyle w:val="UmanisRougeBandes"/>
        <w:tblW w:w="5000" w:type="pct"/>
        <w:tblLook w:val="0620" w:firstRow="1" w:lastRow="0" w:firstColumn="0" w:lastColumn="0" w:noHBand="1" w:noVBand="1"/>
      </w:tblPr>
      <w:tblGrid>
        <w:gridCol w:w="1002"/>
        <w:gridCol w:w="1578"/>
        <w:gridCol w:w="1272"/>
        <w:gridCol w:w="1744"/>
        <w:gridCol w:w="1207"/>
        <w:gridCol w:w="1666"/>
        <w:gridCol w:w="1283"/>
      </w:tblGrid>
      <w:tr w:rsidR="00CD1711" w:rsidRPr="00F805FC" w:rsidTr="00A8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514" w:type="pct"/>
          </w:tcPr>
          <w:p w:rsidR="000661C1" w:rsidRPr="00F805FC" w:rsidRDefault="000661C1" w:rsidP="00D34B02">
            <w:r>
              <w:t>Version</w:t>
            </w:r>
          </w:p>
        </w:tc>
        <w:tc>
          <w:tcPr>
            <w:tcW w:w="809" w:type="pct"/>
          </w:tcPr>
          <w:p w:rsidR="000661C1" w:rsidRPr="00F805FC" w:rsidRDefault="000661C1" w:rsidP="00D34B02">
            <w:r>
              <w:t>Emetteur</w:t>
            </w:r>
          </w:p>
        </w:tc>
        <w:tc>
          <w:tcPr>
            <w:tcW w:w="652" w:type="pct"/>
          </w:tcPr>
          <w:p w:rsidR="000661C1" w:rsidRPr="00F805FC" w:rsidRDefault="000661C1" w:rsidP="00D34B02">
            <w:r w:rsidRPr="00F805FC">
              <w:t>Date</w:t>
            </w:r>
            <w:r>
              <w:t xml:space="preserve"> / Visa</w:t>
            </w:r>
          </w:p>
        </w:tc>
        <w:tc>
          <w:tcPr>
            <w:tcW w:w="894" w:type="pct"/>
          </w:tcPr>
          <w:p w:rsidR="000661C1" w:rsidRPr="00F805FC" w:rsidRDefault="000661C1" w:rsidP="00D34B02">
            <w:r>
              <w:t>Vérificateur</w:t>
            </w:r>
          </w:p>
        </w:tc>
        <w:tc>
          <w:tcPr>
            <w:tcW w:w="619" w:type="pct"/>
          </w:tcPr>
          <w:p w:rsidR="000661C1" w:rsidRPr="00F805FC" w:rsidRDefault="000661C1" w:rsidP="00D34B02">
            <w:r w:rsidRPr="00F805FC">
              <w:t>Date</w:t>
            </w:r>
            <w:r>
              <w:t xml:space="preserve"> / Visa</w:t>
            </w:r>
          </w:p>
        </w:tc>
        <w:tc>
          <w:tcPr>
            <w:tcW w:w="854" w:type="pct"/>
          </w:tcPr>
          <w:p w:rsidR="000661C1" w:rsidRPr="00F805FC" w:rsidRDefault="000661C1" w:rsidP="00D34B02">
            <w:r>
              <w:t>Approbateur</w:t>
            </w:r>
          </w:p>
        </w:tc>
        <w:tc>
          <w:tcPr>
            <w:tcW w:w="659" w:type="pct"/>
          </w:tcPr>
          <w:p w:rsidR="000661C1" w:rsidRPr="00F805FC" w:rsidRDefault="000661C1" w:rsidP="00D34B02">
            <w:r w:rsidRPr="00F805FC">
              <w:t>Date</w:t>
            </w:r>
            <w:r>
              <w:t xml:space="preserve"> / Visa</w:t>
            </w:r>
          </w:p>
        </w:tc>
      </w:tr>
      <w:tr w:rsidR="00BB38A7" w:rsidRPr="00F805FC" w:rsidTr="00A86CAF">
        <w:trPr>
          <w:trHeight w:val="1134"/>
        </w:trPr>
        <w:sdt>
          <w:sdtPr>
            <w:alias w:val="Mots clés "/>
            <w:tag w:val=""/>
            <w:id w:val="1794014930"/>
            <w:placeholder>
              <w:docPart w:val="0D96A227CAC84F0594365A309AB6996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514" w:type="pct"/>
              </w:tcPr>
              <w:p w:rsidR="000661C1" w:rsidRPr="00F805FC" w:rsidRDefault="000456B2" w:rsidP="00D34B02">
                <w:r>
                  <w:t>V 1.0</w:t>
                </w:r>
              </w:p>
            </w:tc>
          </w:sdtContent>
        </w:sdt>
        <w:tc>
          <w:tcPr>
            <w:tcW w:w="809" w:type="pct"/>
          </w:tcPr>
          <w:p w:rsidR="000661C1" w:rsidRPr="00F805FC" w:rsidRDefault="007F4DA3" w:rsidP="00D34B02">
            <w:r>
              <w:t>JEA</w:t>
            </w:r>
          </w:p>
        </w:tc>
        <w:tc>
          <w:tcPr>
            <w:tcW w:w="652" w:type="pct"/>
          </w:tcPr>
          <w:p w:rsidR="000661C1" w:rsidRPr="00F805FC" w:rsidRDefault="00633C8D" w:rsidP="00687558">
            <w:r>
              <w:t>1</w:t>
            </w:r>
            <w:r w:rsidR="00687558">
              <w:t>4</w:t>
            </w:r>
            <w:r>
              <w:t>/1</w:t>
            </w:r>
            <w:r w:rsidR="00687558">
              <w:t>1</w:t>
            </w:r>
            <w:r w:rsidR="004C0DA2">
              <w:t>/</w:t>
            </w:r>
            <w:r w:rsidR="00B87CEA">
              <w:t>20</w:t>
            </w:r>
            <w:r w:rsidR="004C0DA2">
              <w:t>17</w:t>
            </w:r>
          </w:p>
        </w:tc>
        <w:tc>
          <w:tcPr>
            <w:tcW w:w="894" w:type="pct"/>
          </w:tcPr>
          <w:p w:rsidR="000661C1" w:rsidRPr="00F805FC" w:rsidRDefault="000661C1" w:rsidP="00D34B02"/>
        </w:tc>
        <w:tc>
          <w:tcPr>
            <w:tcW w:w="619" w:type="pct"/>
          </w:tcPr>
          <w:p w:rsidR="000661C1" w:rsidRPr="00F805FC" w:rsidRDefault="000661C1" w:rsidP="00D34B02"/>
        </w:tc>
        <w:tc>
          <w:tcPr>
            <w:tcW w:w="854" w:type="pct"/>
          </w:tcPr>
          <w:p w:rsidR="000661C1" w:rsidRPr="00F805FC" w:rsidRDefault="000661C1" w:rsidP="00D34B02"/>
        </w:tc>
        <w:tc>
          <w:tcPr>
            <w:tcW w:w="659" w:type="pct"/>
          </w:tcPr>
          <w:p w:rsidR="000661C1" w:rsidRPr="00F805FC" w:rsidRDefault="000661C1" w:rsidP="00D34B02"/>
        </w:tc>
      </w:tr>
    </w:tbl>
    <w:p w:rsidR="002E62EF" w:rsidRDefault="002E62EF" w:rsidP="00A84EF2">
      <w:pPr>
        <w:spacing w:before="240"/>
      </w:pPr>
      <w:r w:rsidRPr="00CC1605">
        <w:rPr>
          <w:b/>
        </w:rPr>
        <w:t>Date d'application :</w:t>
      </w:r>
      <w:r w:rsidR="00447091">
        <w:t xml:space="preserve"> </w:t>
      </w:r>
      <w:r w:rsidR="00633C8D">
        <w:t>1</w:t>
      </w:r>
      <w:r w:rsidR="00687558">
        <w:t>4</w:t>
      </w:r>
      <w:r w:rsidR="00633C8D">
        <w:t>/1</w:t>
      </w:r>
      <w:r w:rsidR="00687558">
        <w:t>1</w:t>
      </w:r>
      <w:r w:rsidR="00B87CEA">
        <w:t>/2017</w:t>
      </w:r>
    </w:p>
    <w:p w:rsidR="00355AB2" w:rsidRDefault="00355AB2" w:rsidP="002E62EF"/>
    <w:p w:rsidR="000B19C1" w:rsidRDefault="000B19C1">
      <w:pPr>
        <w:spacing w:line="259" w:lineRule="auto"/>
      </w:pPr>
      <w:r>
        <w:br w:type="page"/>
      </w:r>
    </w:p>
    <w:sdt>
      <w:sdtPr>
        <w:rPr>
          <w:b w:val="0"/>
          <w:caps w:val="0"/>
          <w:color w:val="auto"/>
          <w:sz w:val="20"/>
          <w:lang w:eastAsia="en-US"/>
        </w:rPr>
        <w:id w:val="1538315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C0DA2" w:rsidRDefault="004C0DA2">
          <w:pPr>
            <w:pStyle w:val="En-ttedetabledesmatires"/>
          </w:pPr>
          <w:r>
            <w:t>Table des matières</w:t>
          </w:r>
        </w:p>
        <w:p w:rsidR="008937EB" w:rsidRDefault="004C0DA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3735" w:history="1">
            <w:r w:rsidR="008937EB" w:rsidRPr="00CD7BCA">
              <w:rPr>
                <w:rStyle w:val="Lienhypertexte"/>
              </w:rPr>
              <w:t>1</w:t>
            </w:r>
            <w:r w:rsidR="008937EB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="008937EB" w:rsidRPr="00CD7BCA">
              <w:rPr>
                <w:rStyle w:val="Lienhypertexte"/>
              </w:rPr>
              <w:t>Présentation du rapport</w:t>
            </w:r>
            <w:r w:rsidR="008937EB">
              <w:rPr>
                <w:webHidden/>
              </w:rPr>
              <w:tab/>
            </w:r>
            <w:r w:rsidR="008937EB">
              <w:rPr>
                <w:webHidden/>
              </w:rPr>
              <w:fldChar w:fldCharType="begin"/>
            </w:r>
            <w:r w:rsidR="008937EB">
              <w:rPr>
                <w:webHidden/>
              </w:rPr>
              <w:instrText xml:space="preserve"> PAGEREF _Toc498423735 \h </w:instrText>
            </w:r>
            <w:r w:rsidR="008937EB">
              <w:rPr>
                <w:webHidden/>
              </w:rPr>
            </w:r>
            <w:r w:rsidR="008937EB">
              <w:rPr>
                <w:webHidden/>
              </w:rPr>
              <w:fldChar w:fldCharType="separate"/>
            </w:r>
            <w:r w:rsidR="008937EB">
              <w:rPr>
                <w:webHidden/>
              </w:rPr>
              <w:t>4</w:t>
            </w:r>
            <w:r w:rsidR="008937EB"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2"/>
            <w:rPr>
              <w:b w:val="0"/>
              <w:bCs w:val="0"/>
              <w:caps w:val="0"/>
              <w:sz w:val="22"/>
            </w:rPr>
          </w:pPr>
          <w:hyperlink w:anchor="_Toc498423736" w:history="1">
            <w:r w:rsidRPr="00CD7BCA">
              <w:rPr>
                <w:rStyle w:val="Lienhypertexte"/>
              </w:rPr>
              <w:t>1.1</w:t>
            </w:r>
            <w:r>
              <w:rPr>
                <w:b w:val="0"/>
                <w:bCs w:val="0"/>
                <w:caps w:val="0"/>
                <w:sz w:val="22"/>
              </w:rPr>
              <w:tab/>
            </w:r>
            <w:r w:rsidRPr="00CD7BCA">
              <w:rPr>
                <w:rStyle w:val="Lienhypertexte"/>
              </w:rPr>
              <w:t>Présentation des titres principaux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Cs w:val="22"/>
              <w:lang w:eastAsia="fr-FR"/>
            </w:rPr>
          </w:pPr>
          <w:hyperlink w:anchor="_Toc498423737" w:history="1">
            <w:r w:rsidRPr="00CD7BCA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Cs w:val="22"/>
                <w:lang w:eastAsia="fr-FR"/>
              </w:rPr>
              <w:tab/>
            </w:r>
            <w:r w:rsidRPr="00CD7BCA">
              <w:rPr>
                <w:rStyle w:val="Lienhypertexte"/>
              </w:rPr>
              <w:t>Présentation du choix des axes de l’audit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2"/>
            <w:rPr>
              <w:b w:val="0"/>
              <w:bCs w:val="0"/>
              <w:caps w:val="0"/>
              <w:sz w:val="22"/>
            </w:rPr>
          </w:pPr>
          <w:hyperlink w:anchor="_Toc498423738" w:history="1">
            <w:r w:rsidRPr="00CD7BCA">
              <w:rPr>
                <w:rStyle w:val="Lienhypertexte"/>
              </w:rPr>
              <w:t>2.1</w:t>
            </w:r>
            <w:r>
              <w:rPr>
                <w:b w:val="0"/>
                <w:bCs w:val="0"/>
                <w:caps w:val="0"/>
                <w:sz w:val="22"/>
              </w:rPr>
              <w:tab/>
            </w:r>
            <w:r w:rsidRPr="00CD7BCA">
              <w:rPr>
                <w:rStyle w:val="Lienhypertexte"/>
                <w:shd w:val="clear" w:color="auto" w:fill="FFFFFF"/>
              </w:rPr>
              <w:t>optimisations liées à l’administration,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3"/>
            <w:rPr>
              <w:rFonts w:eastAsiaTheme="minorEastAsia"/>
              <w:sz w:val="22"/>
              <w:szCs w:val="22"/>
              <w:lang w:eastAsia="fr-FR"/>
            </w:rPr>
          </w:pPr>
          <w:hyperlink w:anchor="_Toc498423739" w:history="1">
            <w:r w:rsidRPr="00CD7BCA">
              <w:rPr>
                <w:rStyle w:val="Lienhypertexte"/>
              </w:rPr>
              <w:t>2.1.1</w:t>
            </w:r>
            <w:r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Pr="00CD7BCA">
              <w:rPr>
                <w:rStyle w:val="Lienhypertexte"/>
                <w:shd w:val="clear" w:color="auto" w:fill="FFFFFF"/>
              </w:rPr>
              <w:t>La reconstruction régulières des indexes,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3"/>
            <w:rPr>
              <w:rFonts w:eastAsiaTheme="minorEastAsia"/>
              <w:sz w:val="22"/>
              <w:szCs w:val="22"/>
              <w:lang w:eastAsia="fr-FR"/>
            </w:rPr>
          </w:pPr>
          <w:hyperlink w:anchor="_Toc498423740" w:history="1">
            <w:r w:rsidRPr="00CD7BCA">
              <w:rPr>
                <w:rStyle w:val="Lienhypertexte"/>
              </w:rPr>
              <w:t>2.1.2</w:t>
            </w:r>
            <w:r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Pr="00CD7BCA">
              <w:rPr>
                <w:rStyle w:val="Lienhypertexte"/>
                <w:shd w:val="clear" w:color="auto" w:fill="FFFFFF"/>
              </w:rPr>
              <w:t>La gestion des fichiers de logs comme le listener.log,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3"/>
            <w:rPr>
              <w:rFonts w:eastAsiaTheme="minorEastAsia"/>
              <w:sz w:val="22"/>
              <w:szCs w:val="22"/>
              <w:lang w:eastAsia="fr-FR"/>
            </w:rPr>
          </w:pPr>
          <w:hyperlink w:anchor="_Toc498423741" w:history="1">
            <w:r w:rsidRPr="00CD7BCA">
              <w:rPr>
                <w:rStyle w:val="Lienhypertexte"/>
              </w:rPr>
              <w:t>2.1.3</w:t>
            </w:r>
            <w:r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Pr="00CD7BCA">
              <w:rPr>
                <w:rStyle w:val="Lienhypertexte"/>
                <w:shd w:val="clear" w:color="auto" w:fill="FFFFFF"/>
              </w:rPr>
              <w:t>La réorganisation des tables ou de la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2"/>
            <w:rPr>
              <w:b w:val="0"/>
              <w:bCs w:val="0"/>
              <w:caps w:val="0"/>
              <w:sz w:val="22"/>
            </w:rPr>
          </w:pPr>
          <w:hyperlink w:anchor="_Toc498423742" w:history="1">
            <w:r w:rsidRPr="00CD7BCA">
              <w:rPr>
                <w:rStyle w:val="Lienhypertexte"/>
              </w:rPr>
              <w:t>2.2</w:t>
            </w:r>
            <w:r>
              <w:rPr>
                <w:b w:val="0"/>
                <w:bCs w:val="0"/>
                <w:caps w:val="0"/>
                <w:sz w:val="22"/>
              </w:rPr>
              <w:tab/>
            </w:r>
            <w:r w:rsidRPr="00CD7BCA">
              <w:rPr>
                <w:rStyle w:val="Lienhypertexte"/>
              </w:rPr>
              <w:t>Mise en œuvre des précaunisation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37EB" w:rsidRDefault="008937EB">
          <w:pPr>
            <w:pStyle w:val="TM3"/>
            <w:rPr>
              <w:rFonts w:eastAsiaTheme="minorEastAsia"/>
              <w:sz w:val="22"/>
              <w:szCs w:val="22"/>
              <w:lang w:eastAsia="fr-FR"/>
            </w:rPr>
          </w:pPr>
          <w:hyperlink w:anchor="_Toc498423743" w:history="1">
            <w:r w:rsidRPr="00CD7BCA">
              <w:rPr>
                <w:rStyle w:val="Lienhypertexte"/>
              </w:rPr>
              <w:t>2.2.1</w:t>
            </w:r>
            <w:r>
              <w:rPr>
                <w:rFonts w:eastAsiaTheme="minorEastAsia"/>
                <w:sz w:val="22"/>
                <w:szCs w:val="22"/>
                <w:lang w:eastAsia="fr-FR"/>
              </w:rPr>
              <w:tab/>
            </w:r>
            <w:r w:rsidRPr="00CD7BCA">
              <w:rPr>
                <w:rStyle w:val="Lienhypertexte"/>
              </w:rPr>
              <w:t>Risques sur l’activité de production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_Toc498423743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0DA2" w:rsidRDefault="004C0DA2">
          <w:r>
            <w:rPr>
              <w:b/>
              <w:bCs/>
            </w:rPr>
            <w:fldChar w:fldCharType="end"/>
          </w:r>
        </w:p>
      </w:sdtContent>
    </w:sdt>
    <w:p w:rsidR="004B286C" w:rsidRDefault="004B286C">
      <w:pPr>
        <w:spacing w:line="259" w:lineRule="auto"/>
        <w:sectPr w:rsidR="004B286C" w:rsidSect="00604BAC">
          <w:footerReference w:type="default" r:id="rId12"/>
          <w:pgSz w:w="11906" w:h="16838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A33069" w:rsidRDefault="00566CD4" w:rsidP="00A33069">
      <w:pPr>
        <w:pStyle w:val="Titre1"/>
      </w:pPr>
      <w:bookmarkStart w:id="0" w:name="_Toc498423735"/>
      <w:r>
        <w:lastRenderedPageBreak/>
        <w:t>Présentation du rapport</w:t>
      </w:r>
      <w:bookmarkEnd w:id="0"/>
    </w:p>
    <w:p w:rsidR="00566CD4" w:rsidRPr="00566CD4" w:rsidRDefault="00566CD4" w:rsidP="00566CD4">
      <w:pPr>
        <w:pStyle w:val="Titre2"/>
      </w:pPr>
      <w:bookmarkStart w:id="1" w:name="_Toc498423736"/>
      <w:r>
        <w:t>Présentation des titres principaux</w:t>
      </w:r>
      <w:bookmarkEnd w:id="1"/>
    </w:p>
    <w:p w:rsidR="007F4DA3" w:rsidRDefault="00566CD4" w:rsidP="00566CD4">
      <w:pPr>
        <w:pStyle w:val="Titre1"/>
      </w:pPr>
      <w:bookmarkStart w:id="2" w:name="_Toc498423737"/>
      <w:r>
        <w:t>Présentation du choix des axes de l’audit</w:t>
      </w:r>
      <w:bookmarkEnd w:id="2"/>
    </w:p>
    <w:p w:rsidR="000641AF" w:rsidRDefault="000641AF" w:rsidP="000641AF">
      <w:pPr>
        <w:pStyle w:val="Titre2"/>
        <w:rPr>
          <w:shd w:val="clear" w:color="auto" w:fill="FFFFFF"/>
        </w:rPr>
      </w:pPr>
      <w:bookmarkStart w:id="3" w:name="_Toc498423738"/>
      <w:r>
        <w:rPr>
          <w:shd w:val="clear" w:color="auto" w:fill="FFFFFF"/>
        </w:rPr>
        <w:t>optimisations liées à l’administration</w:t>
      </w:r>
      <w:bookmarkEnd w:id="3"/>
    </w:p>
    <w:p w:rsidR="000641AF" w:rsidRDefault="000641AF" w:rsidP="000641AF">
      <w:pPr>
        <w:pStyle w:val="Titre3"/>
        <w:rPr>
          <w:shd w:val="clear" w:color="auto" w:fill="FFFFFF"/>
        </w:rPr>
      </w:pPr>
      <w:bookmarkStart w:id="4" w:name="_Toc498423739"/>
      <w:r>
        <w:rPr>
          <w:shd w:val="clear" w:color="auto" w:fill="FFFFFF"/>
        </w:rPr>
        <w:t>L</w:t>
      </w:r>
      <w:r>
        <w:rPr>
          <w:shd w:val="clear" w:color="auto" w:fill="FFFFFF"/>
        </w:rPr>
        <w:t>a reconstruction régulières des indexes</w:t>
      </w:r>
      <w:bookmarkEnd w:id="4"/>
    </w:p>
    <w:p w:rsidR="000641AF" w:rsidRDefault="000641AF" w:rsidP="000641AF">
      <w:pPr>
        <w:pStyle w:val="Titre3"/>
        <w:rPr>
          <w:shd w:val="clear" w:color="auto" w:fill="FFFFFF"/>
        </w:rPr>
      </w:pPr>
      <w:bookmarkStart w:id="5" w:name="_Toc498423740"/>
      <w:r>
        <w:rPr>
          <w:shd w:val="clear" w:color="auto" w:fill="FFFFFF"/>
        </w:rPr>
        <w:t>L</w:t>
      </w:r>
      <w:r>
        <w:rPr>
          <w:shd w:val="clear" w:color="auto" w:fill="FFFFFF"/>
        </w:rPr>
        <w:t>a gestion des fichi</w:t>
      </w:r>
      <w:bookmarkStart w:id="6" w:name="_GoBack"/>
      <w:bookmarkEnd w:id="6"/>
      <w:r>
        <w:rPr>
          <w:shd w:val="clear" w:color="auto" w:fill="FFFFFF"/>
        </w:rPr>
        <w:t>ers de logs comme le listener.log</w:t>
      </w:r>
      <w:bookmarkEnd w:id="5"/>
      <w:r>
        <w:rPr>
          <w:shd w:val="clear" w:color="auto" w:fill="FFFFFF"/>
        </w:rPr>
        <w:t xml:space="preserve"> </w:t>
      </w:r>
    </w:p>
    <w:p w:rsidR="00566CD4" w:rsidRPr="00566CD4" w:rsidRDefault="000641AF" w:rsidP="000641AF">
      <w:pPr>
        <w:pStyle w:val="Titre3"/>
      </w:pPr>
      <w:bookmarkStart w:id="7" w:name="_Toc498423741"/>
      <w:r>
        <w:rPr>
          <w:shd w:val="clear" w:color="auto" w:fill="FFFFFF"/>
        </w:rPr>
        <w:t>L</w:t>
      </w:r>
      <w:r>
        <w:rPr>
          <w:shd w:val="clear" w:color="auto" w:fill="FFFFFF"/>
        </w:rPr>
        <w:t>a réorg</w:t>
      </w:r>
      <w:r>
        <w:rPr>
          <w:shd w:val="clear" w:color="auto" w:fill="FFFFFF"/>
        </w:rPr>
        <w:t>anisation</w:t>
      </w:r>
      <w:r>
        <w:rPr>
          <w:shd w:val="clear" w:color="auto" w:fill="FFFFFF"/>
        </w:rPr>
        <w:t xml:space="preserve"> de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 table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 ou de la </w:t>
      </w:r>
      <w:proofErr w:type="spellStart"/>
      <w:r>
        <w:rPr>
          <w:shd w:val="clear" w:color="auto" w:fill="FFFFFF"/>
        </w:rPr>
        <w:t>database</w:t>
      </w:r>
      <w:bookmarkEnd w:id="7"/>
      <w:proofErr w:type="spellEnd"/>
    </w:p>
    <w:p w:rsidR="00700E2C" w:rsidRDefault="00B043C8" w:rsidP="00B043C8">
      <w:pPr>
        <w:pStyle w:val="Titre2"/>
      </w:pPr>
      <w:bookmarkStart w:id="8" w:name="_Toc498423742"/>
      <w:r>
        <w:t>Mise en œuvre des précaunisation</w:t>
      </w:r>
      <w:bookmarkEnd w:id="8"/>
    </w:p>
    <w:p w:rsidR="00B043C8" w:rsidRPr="00B043C8" w:rsidRDefault="00B043C8" w:rsidP="00B043C8">
      <w:pPr>
        <w:pStyle w:val="Titre3"/>
      </w:pPr>
      <w:bookmarkStart w:id="9" w:name="_Toc498423743"/>
      <w:r>
        <w:t>Risques sur l’activité de production</w:t>
      </w:r>
      <w:bookmarkEnd w:id="9"/>
    </w:p>
    <w:p w:rsidR="0066065B" w:rsidRPr="00566CD4" w:rsidRDefault="0066065B" w:rsidP="0066065B"/>
    <w:sectPr w:rsidR="0066065B" w:rsidRPr="00566CD4" w:rsidSect="00604BAC">
      <w:head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CEC" w:rsidRDefault="004A7CEC" w:rsidP="00F805FC">
      <w:r>
        <w:separator/>
      </w:r>
    </w:p>
  </w:endnote>
  <w:endnote w:type="continuationSeparator" w:id="0">
    <w:p w:rsidR="004A7CEC" w:rsidRDefault="004A7CEC" w:rsidP="00F8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NDFD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452135"/>
      <w:docPartObj>
        <w:docPartGallery w:val="Page Numbers (Bottom of Page)"/>
        <w:docPartUnique/>
      </w:docPartObj>
    </w:sdtPr>
    <w:sdtEndPr>
      <w:rPr>
        <w:color w:val="C00000"/>
      </w:rPr>
    </w:sdtEndPr>
    <w:sdtContent>
      <w:p w:rsidR="004B286C" w:rsidRPr="007D138E" w:rsidRDefault="004B286C" w:rsidP="004B286C">
        <w:pPr>
          <w:pStyle w:val="Pieddepage"/>
          <w:tabs>
            <w:tab w:val="clear" w:pos="4536"/>
          </w:tabs>
          <w:rPr>
            <w:i/>
            <w:color w:val="CB1F20" w:themeColor="text2"/>
          </w:rPr>
        </w:pPr>
        <w:r w:rsidRPr="00FD2610"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9A08C27" wp14:editId="0F2D7EBA">
                  <wp:simplePos x="0" y="0"/>
                  <wp:positionH relativeFrom="column">
                    <wp:posOffset>1847850</wp:posOffset>
                  </wp:positionH>
                  <wp:positionV relativeFrom="paragraph">
                    <wp:posOffset>56515</wp:posOffset>
                  </wp:positionV>
                  <wp:extent cx="4989830" cy="215153"/>
                  <wp:effectExtent l="0" t="0" r="1270" b="0"/>
                  <wp:wrapNone/>
                  <wp:docPr id="26" name="Groupe 2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989830" cy="215153"/>
                            <a:chOff x="-1809748" y="1904"/>
                            <a:chExt cx="4990463" cy="215153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550" y="23495"/>
                              <a:ext cx="262255" cy="156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86C" w:rsidRPr="00677607" w:rsidRDefault="004B286C" w:rsidP="004B286C">
                                <w:pPr>
                                  <w:jc w:val="right"/>
                                  <w:rPr>
                                    <w:b/>
                                    <w:color w:val="CB1F20" w:themeColor="text2"/>
                                  </w:rPr>
                                </w:pP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fldChar w:fldCharType="begin"/>
                                </w: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instrText xml:space="preserve"> PAGE  \* Arabic  \* MERGEFORMAT </w:instrText>
                                </w: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fldChar w:fldCharType="separate"/>
                                </w:r>
                                <w:r w:rsidR="008937EB">
                                  <w:rPr>
                                    <w:b/>
                                    <w:noProof/>
                                    <w:color w:val="CB1F20" w:themeColor="text2"/>
                                  </w:rPr>
                                  <w:t>4</w:t>
                                </w:r>
                                <w:r w:rsidRPr="00677607">
                                  <w:rPr>
                                    <w:b/>
                                    <w:color w:val="CB1F20" w:themeColor="text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886075" y="22860"/>
                              <a:ext cx="294640" cy="1473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-1809748" y="1904"/>
                              <a:ext cx="4360815" cy="215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B286C" w:rsidRPr="009F11FB" w:rsidRDefault="004A7CEC" w:rsidP="004B286C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6"/>
                                      <w:szCs w:val="20"/>
                                    </w:rPr>
                                    <w:alias w:val="Titre "/>
                                    <w:tag w:val=""/>
                                    <w:id w:val="6040799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7558">
                                      <w:rPr>
                                        <w:b/>
                                        <w:sz w:val="16"/>
                                        <w:szCs w:val="20"/>
                                      </w:rPr>
                                      <w:t xml:space="preserve">Audit de la base Oracle </w:t>
                                    </w:r>
                                    <w:proofErr w:type="spellStart"/>
                                    <w:r w:rsidR="00687558">
                                      <w:rPr>
                                        <w:b/>
                                        <w:sz w:val="16"/>
                                        <w:szCs w:val="20"/>
                                      </w:rPr>
                                      <w:t>StorProd</w:t>
                                    </w:r>
                                    <w:proofErr w:type="spellEnd"/>
                                    <w:r w:rsidR="00687558">
                                      <w:rPr>
                                        <w:b/>
                                        <w:sz w:val="16"/>
                                        <w:szCs w:val="20"/>
                                      </w:rPr>
                                      <w:t>/MARCELLO</w:t>
                                    </w:r>
                                  </w:sdtContent>
                                </w:sdt>
                                <w:r w:rsidR="004B286C" w:rsidRPr="009F11FB">
                                  <w:rPr>
                                    <w:b/>
                                    <w:color w:val="C00000"/>
                                    <w:sz w:val="16"/>
                                  </w:rPr>
                                  <w:t xml:space="preserve">  |  </w:t>
                                </w:r>
                                <w:proofErr w:type="spellStart"/>
                                <w:r w:rsidR="004B286C" w:rsidRPr="009F11FB">
                                  <w:rPr>
                                    <w:b/>
                                    <w:color w:val="C00000"/>
                                    <w:sz w:val="16"/>
                                  </w:rPr>
                                  <w:t>Umanis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Groupe 26" o:spid="_x0000_s1026" style="position:absolute;left:0;text-align:left;margin-left:145.5pt;margin-top:4.45pt;width:392.9pt;height:16.95pt;z-index:251659264;mso-width-relative:margin;mso-height-relative:margin" coordorigin="-18097,19" coordsize="49904,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left:24955;top:234;width:2623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  <v:textbox inset="0,0,0,0">
                      <w:txbxContent>
                        <w:p w:rsidR="004B286C" w:rsidRPr="00677607" w:rsidRDefault="004B286C" w:rsidP="004B286C">
                          <w:pPr>
                            <w:jc w:val="right"/>
                            <w:rPr>
                              <w:b/>
                              <w:color w:val="CB1F20" w:themeColor="text2"/>
                            </w:rPr>
                          </w:pPr>
                          <w:r w:rsidRPr="00677607">
                            <w:rPr>
                              <w:b/>
                              <w:color w:val="CB1F20" w:themeColor="text2"/>
                            </w:rPr>
                            <w:fldChar w:fldCharType="begin"/>
                          </w:r>
                          <w:r w:rsidRPr="00677607">
                            <w:rPr>
                              <w:b/>
                              <w:color w:val="CB1F20" w:themeColor="text2"/>
                            </w:rPr>
                            <w:instrText xml:space="preserve"> PAGE  \* Arabic  \* MERGEFORMAT </w:instrText>
                          </w:r>
                          <w:r w:rsidRPr="00677607">
                            <w:rPr>
                              <w:b/>
                              <w:color w:val="CB1F20" w:themeColor="text2"/>
                            </w:rPr>
                            <w:fldChar w:fldCharType="separate"/>
                          </w:r>
                          <w:r w:rsidR="008937EB">
                            <w:rPr>
                              <w:b/>
                              <w:noProof/>
                              <w:color w:val="CB1F20" w:themeColor="text2"/>
                            </w:rPr>
                            <w:t>4</w:t>
                          </w:r>
                          <w:r w:rsidRPr="00677607">
                            <w:rPr>
                              <w:b/>
                              <w:color w:val="CB1F20" w:themeColor="text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rect id="Rectangle 28" o:spid="_x0000_s1028" style="position:absolute;left:28860;top:228;width:2947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f78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wb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Vf78MAAADbAAAADwAAAAAAAAAAAAAAAACYAgAAZHJzL2Rv&#10;d25yZXYueG1sUEsFBgAAAAAEAAQA9QAAAIgDAAAAAA==&#10;" fillcolor="#cb1f20 [3215]" stroked="f" strokeweight="1pt"/>
                  <v:shape id="Zone de texte 29" o:spid="_x0000_s1029" type="#_x0000_t202" style="position:absolute;left:-18097;top:19;width:43607;height:2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lcUA&#10;AADbAAAADwAAAGRycy9kb3ducmV2LnhtbESPT2sCMRTE7wW/Q3iFXkrNVorWrVGKIOxhL/5B8PbY&#10;PDeLm5c1iev22zeFgsdhZn7DLFaDbUVPPjSOFbyPMxDEldMN1woO+83bJ4gQkTW2jknBDwVYLUdP&#10;C8y1u/OW+l2sRYJwyFGBibHLpQyVIYth7Dri5J2dtxiT9LXUHu8Jbls5ybKptNhwWjDY0dpQddnd&#10;rIL+WHzobW+if12XRVZcyuvsVCr18jx8f4GINMRH+L9daAWTO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0uVxQAAANsAAAAPAAAAAAAAAAAAAAAAAJgCAABkcnMv&#10;ZG93bnJldi54bWxQSwUGAAAAAAQABAD1AAAAigMAAAAA&#10;" filled="f" stroked="f" strokeweight=".5pt">
                    <v:textbox>
                      <w:txbxContent>
                        <w:p w:rsidR="004B286C" w:rsidRPr="009F11FB" w:rsidRDefault="004A7CEC" w:rsidP="004B286C">
                          <w:pPr>
                            <w:jc w:val="right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b/>
                                <w:sz w:val="16"/>
                                <w:szCs w:val="20"/>
                              </w:rPr>
                              <w:alias w:val="Titre "/>
                              <w:tag w:val=""/>
                              <w:id w:val="6040799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7558">
                                <w:rPr>
                                  <w:b/>
                                  <w:sz w:val="16"/>
                                  <w:szCs w:val="20"/>
                                </w:rPr>
                                <w:t xml:space="preserve">Audit de la base Oracle </w:t>
                              </w:r>
                              <w:proofErr w:type="spellStart"/>
                              <w:r w:rsidR="00687558">
                                <w:rPr>
                                  <w:b/>
                                  <w:sz w:val="16"/>
                                  <w:szCs w:val="20"/>
                                </w:rPr>
                                <w:t>StorProd</w:t>
                              </w:r>
                              <w:proofErr w:type="spellEnd"/>
                              <w:r w:rsidR="00687558">
                                <w:rPr>
                                  <w:b/>
                                  <w:sz w:val="16"/>
                                  <w:szCs w:val="20"/>
                                </w:rPr>
                                <w:t>/MARCELLO</w:t>
                              </w:r>
                            </w:sdtContent>
                          </w:sdt>
                          <w:r w:rsidR="004B286C" w:rsidRPr="009F11FB">
                            <w:rPr>
                              <w:b/>
                              <w:color w:val="C00000"/>
                              <w:sz w:val="16"/>
                            </w:rPr>
                            <w:t xml:space="preserve">  |  </w:t>
                          </w:r>
                          <w:proofErr w:type="spellStart"/>
                          <w:r w:rsidR="004B286C" w:rsidRPr="009F11FB">
                            <w:rPr>
                              <w:b/>
                              <w:color w:val="C00000"/>
                              <w:sz w:val="16"/>
                            </w:rPr>
                            <w:t>Umanis</w:t>
                          </w:r>
                          <w:proofErr w:type="spellEnd"/>
                        </w:p>
                      </w:txbxContent>
                    </v:textbox>
                  </v:shape>
                </v:group>
              </w:pict>
            </mc:Fallback>
          </mc:AlternateContent>
        </w:r>
        <w:r w:rsidRPr="007D138E">
          <w:rPr>
            <w:i/>
            <w:color w:val="CB1F20" w:themeColor="text2"/>
          </w:rPr>
          <w:t>Document confidentiel</w:t>
        </w:r>
        <w:r w:rsidRPr="007D138E">
          <w:rPr>
            <w:i/>
            <w:noProof/>
            <w:color w:val="CB1F20" w:themeColor="text2"/>
            <w:lang w:eastAsia="fr-FR"/>
          </w:rPr>
          <w:t xml:space="preserve"> </w:t>
        </w:r>
      </w:p>
      <w:p w:rsidR="004B286C" w:rsidRDefault="004B286C" w:rsidP="004B286C">
        <w:pPr>
          <w:pStyle w:val="Pieddepage"/>
          <w:tabs>
            <w:tab w:val="clear" w:pos="4536"/>
          </w:tabs>
        </w:pPr>
        <w:r w:rsidRPr="0033423A">
          <w:rPr>
            <w:rFonts w:cs="Arial"/>
            <w:color w:val="7F7F7F" w:themeColor="text1" w:themeTint="80"/>
            <w:sz w:val="14"/>
          </w:rPr>
          <w:t>Reproduction interdite sans autorisation préalable d’</w:t>
        </w:r>
        <w:proofErr w:type="spellStart"/>
        <w:r w:rsidRPr="0033423A">
          <w:rPr>
            <w:rFonts w:cs="Arial"/>
            <w:color w:val="7F7F7F" w:themeColor="text1" w:themeTint="80"/>
            <w:sz w:val="14"/>
          </w:rPr>
          <w:t>Umanis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CEC" w:rsidRDefault="004A7CEC" w:rsidP="00F805FC">
      <w:r>
        <w:separator/>
      </w:r>
    </w:p>
  </w:footnote>
  <w:footnote w:type="continuationSeparator" w:id="0">
    <w:p w:rsidR="004A7CEC" w:rsidRDefault="004A7CEC" w:rsidP="00F80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86C" w:rsidRPr="004B286C" w:rsidRDefault="004B286C" w:rsidP="004B286C">
    <w:pPr>
      <w:tabs>
        <w:tab w:val="center" w:pos="4536"/>
        <w:tab w:val="right" w:pos="9638"/>
      </w:tabs>
      <w:spacing w:after="60" w:line="240" w:lineRule="auto"/>
      <w:jc w:val="right"/>
      <w:rPr>
        <w:rFonts w:ascii="Arial" w:hAnsi="Arial"/>
        <w:sz w:val="18"/>
      </w:rPr>
    </w:pPr>
    <w:r w:rsidRPr="004B286C">
      <w:rPr>
        <w:rFonts w:ascii="Arial" w:hAnsi="Arial"/>
        <w:sz w:val="18"/>
      </w:rPr>
      <w:fldChar w:fldCharType="begin"/>
    </w:r>
    <w:r w:rsidRPr="004B286C">
      <w:rPr>
        <w:rFonts w:ascii="Arial" w:hAnsi="Arial"/>
        <w:sz w:val="18"/>
      </w:rPr>
      <w:instrText xml:space="preserve"> STYLEREF  "Titre 1"  \* MERGEFORMAT </w:instrText>
    </w:r>
    <w:r w:rsidRPr="004B286C">
      <w:rPr>
        <w:rFonts w:ascii="Arial" w:hAnsi="Arial"/>
        <w:sz w:val="18"/>
      </w:rPr>
      <w:fldChar w:fldCharType="separate"/>
    </w:r>
    <w:r w:rsidR="008937EB">
      <w:rPr>
        <w:rFonts w:ascii="Arial" w:hAnsi="Arial"/>
        <w:noProof/>
        <w:sz w:val="18"/>
      </w:rPr>
      <w:t>Présentation du rapport</w:t>
    </w:r>
    <w:r w:rsidRPr="004B286C">
      <w:rPr>
        <w:rFonts w:ascii="Arial" w:hAnsi="Arial"/>
        <w:noProof/>
        <w:sz w:val="18"/>
      </w:rPr>
      <w:fldChar w:fldCharType="end"/>
    </w:r>
  </w:p>
  <w:p w:rsidR="004B286C" w:rsidRPr="004B286C" w:rsidRDefault="004B286C" w:rsidP="004B286C">
    <w:pPr>
      <w:tabs>
        <w:tab w:val="center" w:pos="4536"/>
        <w:tab w:val="right" w:pos="9638"/>
      </w:tabs>
      <w:spacing w:after="120" w:line="240" w:lineRule="auto"/>
      <w:rPr>
        <w:rFonts w:ascii="Arial" w:hAnsi="Arial"/>
        <w:color w:val="7F7F7F" w:themeColor="text1" w:themeTint="80"/>
        <w:sz w:val="14"/>
      </w:rPr>
    </w:pPr>
    <w:r w:rsidRPr="004B286C">
      <w:rPr>
        <w:rFonts w:ascii="Arial" w:hAnsi="Arial"/>
        <w:sz w:val="14"/>
      </w:rPr>
      <w:tab/>
    </w:r>
    <w:r w:rsidRPr="004B286C">
      <w:rPr>
        <w:rFonts w:ascii="Arial" w:hAnsi="Arial"/>
        <w:sz w:val="14"/>
      </w:rPr>
      <w:tab/>
    </w:r>
    <w:r w:rsidRPr="004B286C">
      <w:rPr>
        <w:rFonts w:ascii="Arial" w:hAnsi="Arial"/>
        <w:color w:val="7F7F7F" w:themeColor="text1" w:themeTint="80"/>
        <w:sz w:val="14"/>
      </w:rPr>
      <w:fldChar w:fldCharType="begin"/>
    </w:r>
    <w:r w:rsidRPr="004B286C">
      <w:rPr>
        <w:rFonts w:ascii="Arial" w:hAnsi="Arial"/>
        <w:color w:val="7F7F7F" w:themeColor="text1" w:themeTint="80"/>
        <w:sz w:val="14"/>
      </w:rPr>
      <w:instrText xml:space="preserve"> STYLEREF  "Titre 2"  \* MERGEFORMAT </w:instrText>
    </w:r>
    <w:r w:rsidR="00566CD4">
      <w:rPr>
        <w:rFonts w:ascii="Arial" w:hAnsi="Arial"/>
        <w:color w:val="7F7F7F" w:themeColor="text1" w:themeTint="80"/>
        <w:sz w:val="14"/>
      </w:rPr>
      <w:fldChar w:fldCharType="separate"/>
    </w:r>
    <w:r w:rsidR="008937EB">
      <w:rPr>
        <w:rFonts w:ascii="Arial" w:hAnsi="Arial"/>
        <w:noProof/>
        <w:color w:val="7F7F7F" w:themeColor="text1" w:themeTint="80"/>
        <w:sz w:val="14"/>
      </w:rPr>
      <w:t>Présentation des titres principaux</w:t>
    </w:r>
    <w:r w:rsidRPr="004B286C">
      <w:rPr>
        <w:rFonts w:ascii="Arial" w:hAnsi="Arial"/>
        <w:color w:val="7F7F7F" w:themeColor="text1" w:themeTint="80"/>
        <w:sz w:val="14"/>
      </w:rPr>
      <w:fldChar w:fldCharType="end"/>
    </w:r>
  </w:p>
  <w:p w:rsidR="004B286C" w:rsidRDefault="004B286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7186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FA0E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400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50A2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8A85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4627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0CC1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B01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343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7CF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C2028"/>
    <w:multiLevelType w:val="hybridMultilevel"/>
    <w:tmpl w:val="A0E6FF08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E66790"/>
    <w:multiLevelType w:val="hybridMultilevel"/>
    <w:tmpl w:val="850459F8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697A46"/>
    <w:multiLevelType w:val="hybridMultilevel"/>
    <w:tmpl w:val="5136005A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735A2"/>
    <w:multiLevelType w:val="hybridMultilevel"/>
    <w:tmpl w:val="95265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E67D40"/>
    <w:multiLevelType w:val="multilevel"/>
    <w:tmpl w:val="9B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8C5C1B"/>
    <w:multiLevelType w:val="hybridMultilevel"/>
    <w:tmpl w:val="6B90EC4A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577C66"/>
    <w:multiLevelType w:val="hybridMultilevel"/>
    <w:tmpl w:val="2F0431F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30C32"/>
    <w:multiLevelType w:val="hybridMultilevel"/>
    <w:tmpl w:val="2D880EEA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0050E5"/>
    <w:multiLevelType w:val="hybridMultilevel"/>
    <w:tmpl w:val="2F52ACA2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4F03AC"/>
    <w:multiLevelType w:val="hybridMultilevel"/>
    <w:tmpl w:val="2E6C4F4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7C5340"/>
    <w:multiLevelType w:val="hybridMultilevel"/>
    <w:tmpl w:val="272C2E58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163FA9"/>
    <w:multiLevelType w:val="hybridMultilevel"/>
    <w:tmpl w:val="0FEAFCD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CB7A20"/>
    <w:multiLevelType w:val="hybridMultilevel"/>
    <w:tmpl w:val="04A0E4C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A954E3"/>
    <w:multiLevelType w:val="multilevel"/>
    <w:tmpl w:val="61AA4A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>
    <w:nsid w:val="301C5A8F"/>
    <w:multiLevelType w:val="multilevel"/>
    <w:tmpl w:val="70F4B296"/>
    <w:styleLink w:val="EnumrationUmanis"/>
    <w:lvl w:ilvl="0">
      <w:start w:val="1"/>
      <w:numFmt w:val="decimal"/>
      <w:lvlText w:val="%1."/>
      <w:lvlJc w:val="left"/>
      <w:pPr>
        <w:ind w:left="709" w:hanging="352"/>
      </w:pPr>
      <w:rPr>
        <w:rFonts w:hint="default"/>
        <w:b/>
        <w:color w:val="CB1F20" w:themeColor="text2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default"/>
        <w:b/>
        <w:color w:val="518EAE" w:themeColor="accent2"/>
      </w:rPr>
    </w:lvl>
    <w:lvl w:ilvl="3">
      <w:start w:val="1"/>
      <w:numFmt w:val="decimal"/>
      <w:lvlText w:val="%1.%2.%3.%4."/>
      <w:lvlJc w:val="left"/>
      <w:pPr>
        <w:ind w:left="2835" w:hanging="850"/>
      </w:pPr>
      <w:rPr>
        <w:rFonts w:hint="default"/>
        <w:b/>
        <w:i/>
        <w:color w:val="DF5E11" w:themeColor="accent6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25">
    <w:nsid w:val="31F965F0"/>
    <w:multiLevelType w:val="hybridMultilevel"/>
    <w:tmpl w:val="9BC661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332287"/>
    <w:multiLevelType w:val="hybridMultilevel"/>
    <w:tmpl w:val="793C685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102F6A"/>
    <w:multiLevelType w:val="hybridMultilevel"/>
    <w:tmpl w:val="5F4EA5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B76F4C"/>
    <w:multiLevelType w:val="hybridMultilevel"/>
    <w:tmpl w:val="0C544E76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57AD1"/>
    <w:multiLevelType w:val="multilevel"/>
    <w:tmpl w:val="DA82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194D97"/>
    <w:multiLevelType w:val="hybridMultilevel"/>
    <w:tmpl w:val="F92833D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1663A4"/>
    <w:multiLevelType w:val="hybridMultilevel"/>
    <w:tmpl w:val="A42EEDF0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746E87"/>
    <w:multiLevelType w:val="multilevel"/>
    <w:tmpl w:val="B0649F8A"/>
    <w:lvl w:ilvl="0">
      <w:start w:val="1"/>
      <w:numFmt w:val="bullet"/>
      <w:pStyle w:val="PuceN1"/>
      <w:lvlText w:val=""/>
      <w:lvlJc w:val="left"/>
      <w:pPr>
        <w:tabs>
          <w:tab w:val="num" w:pos="340"/>
        </w:tabs>
        <w:ind w:left="567" w:hanging="227"/>
      </w:pPr>
      <w:rPr>
        <w:rFonts w:ascii="Symbol" w:hAnsi="Symbol" w:hint="default"/>
        <w:color w:val="CB1F20"/>
      </w:rPr>
    </w:lvl>
    <w:lvl w:ilvl="1">
      <w:start w:val="1"/>
      <w:numFmt w:val="bullet"/>
      <w:pStyle w:val="PuceN2"/>
      <w:lvlText w:val=""/>
      <w:lvlJc w:val="left"/>
      <w:pPr>
        <w:tabs>
          <w:tab w:val="num" w:pos="907"/>
        </w:tabs>
        <w:ind w:left="1134" w:hanging="227"/>
      </w:pPr>
      <w:rPr>
        <w:rFonts w:ascii="Symbol" w:hAnsi="Symbol" w:hint="default"/>
        <w:color w:val="44B39B" w:themeColor="accent4"/>
      </w:rPr>
    </w:lvl>
    <w:lvl w:ilvl="2">
      <w:start w:val="1"/>
      <w:numFmt w:val="bullet"/>
      <w:pStyle w:val="PuceN3"/>
      <w:lvlText w:val=""/>
      <w:lvlJc w:val="left"/>
      <w:pPr>
        <w:tabs>
          <w:tab w:val="num" w:pos="1474"/>
        </w:tabs>
        <w:ind w:left="170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041"/>
        </w:tabs>
        <w:ind w:left="2268" w:hanging="227"/>
      </w:pPr>
      <w:rPr>
        <w:rFonts w:ascii="Symbol" w:hAnsi="Symbol" w:hint="default"/>
        <w:color w:val="DF5E11" w:themeColor="accent6"/>
      </w:rPr>
    </w:lvl>
    <w:lvl w:ilvl="4">
      <w:start w:val="1"/>
      <w:numFmt w:val="bullet"/>
      <w:lvlText w:val="o"/>
      <w:lvlJc w:val="left"/>
      <w:pPr>
        <w:tabs>
          <w:tab w:val="num" w:pos="2608"/>
        </w:tabs>
        <w:ind w:left="28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175"/>
        </w:tabs>
        <w:ind w:left="340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742"/>
        </w:tabs>
        <w:ind w:left="396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09"/>
        </w:tabs>
        <w:ind w:left="4536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76"/>
        </w:tabs>
        <w:ind w:left="5103" w:hanging="227"/>
      </w:pPr>
      <w:rPr>
        <w:rFonts w:ascii="Wingdings" w:hAnsi="Wingdings" w:hint="default"/>
      </w:rPr>
    </w:lvl>
  </w:abstractNum>
  <w:abstractNum w:abstractNumId="33">
    <w:nsid w:val="5C544753"/>
    <w:multiLevelType w:val="hybridMultilevel"/>
    <w:tmpl w:val="12BE4D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986ABB"/>
    <w:multiLevelType w:val="multilevel"/>
    <w:tmpl w:val="AD7A921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971717" w:themeColor="text2" w:themeShade="BF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0167617"/>
    <w:multiLevelType w:val="hybridMultilevel"/>
    <w:tmpl w:val="490CC354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9F00C8"/>
    <w:multiLevelType w:val="hybridMultilevel"/>
    <w:tmpl w:val="3A0641CE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C523A7"/>
    <w:multiLevelType w:val="multilevel"/>
    <w:tmpl w:val="FB8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056564"/>
    <w:multiLevelType w:val="hybridMultilevel"/>
    <w:tmpl w:val="EA905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453FE2"/>
    <w:multiLevelType w:val="multilevel"/>
    <w:tmpl w:val="F1B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773243"/>
    <w:multiLevelType w:val="hybridMultilevel"/>
    <w:tmpl w:val="D5BE7EF2"/>
    <w:lvl w:ilvl="0" w:tplc="6706EF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7607507"/>
    <w:multiLevelType w:val="hybridMultilevel"/>
    <w:tmpl w:val="B9823AE6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82782A"/>
    <w:multiLevelType w:val="hybridMultilevel"/>
    <w:tmpl w:val="58D2CC96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A438AA"/>
    <w:multiLevelType w:val="hybridMultilevel"/>
    <w:tmpl w:val="0EF6333E"/>
    <w:lvl w:ilvl="0" w:tplc="670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1717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4"/>
  </w:num>
  <w:num w:numId="4">
    <w:abstractNumId w:val="40"/>
  </w:num>
  <w:num w:numId="5">
    <w:abstractNumId w:val="26"/>
  </w:num>
  <w:num w:numId="6">
    <w:abstractNumId w:val="12"/>
  </w:num>
  <w:num w:numId="7">
    <w:abstractNumId w:val="13"/>
  </w:num>
  <w:num w:numId="8">
    <w:abstractNumId w:val="31"/>
  </w:num>
  <w:num w:numId="9">
    <w:abstractNumId w:val="28"/>
  </w:num>
  <w:num w:numId="10">
    <w:abstractNumId w:val="41"/>
  </w:num>
  <w:num w:numId="11">
    <w:abstractNumId w:val="17"/>
  </w:num>
  <w:num w:numId="12">
    <w:abstractNumId w:val="20"/>
  </w:num>
  <w:num w:numId="13">
    <w:abstractNumId w:val="23"/>
  </w:num>
  <w:num w:numId="14">
    <w:abstractNumId w:val="21"/>
  </w:num>
  <w:num w:numId="15">
    <w:abstractNumId w:val="36"/>
  </w:num>
  <w:num w:numId="16">
    <w:abstractNumId w:val="38"/>
  </w:num>
  <w:num w:numId="17">
    <w:abstractNumId w:val="18"/>
  </w:num>
  <w:num w:numId="18">
    <w:abstractNumId w:val="16"/>
  </w:num>
  <w:num w:numId="19">
    <w:abstractNumId w:val="30"/>
  </w:num>
  <w:num w:numId="20">
    <w:abstractNumId w:val="25"/>
  </w:num>
  <w:num w:numId="21">
    <w:abstractNumId w:val="19"/>
  </w:num>
  <w:num w:numId="22">
    <w:abstractNumId w:val="15"/>
  </w:num>
  <w:num w:numId="23">
    <w:abstractNumId w:val="35"/>
  </w:num>
  <w:num w:numId="24">
    <w:abstractNumId w:val="10"/>
  </w:num>
  <w:num w:numId="25">
    <w:abstractNumId w:val="34"/>
  </w:num>
  <w:num w:numId="26">
    <w:abstractNumId w:val="43"/>
  </w:num>
  <w:num w:numId="27">
    <w:abstractNumId w:val="22"/>
  </w:num>
  <w:num w:numId="28">
    <w:abstractNumId w:val="11"/>
  </w:num>
  <w:num w:numId="29">
    <w:abstractNumId w:val="26"/>
  </w:num>
  <w:num w:numId="30">
    <w:abstractNumId w:val="23"/>
  </w:num>
  <w:num w:numId="31">
    <w:abstractNumId w:val="42"/>
  </w:num>
  <w:num w:numId="32">
    <w:abstractNumId w:val="27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3"/>
  </w:num>
  <w:num w:numId="44">
    <w:abstractNumId w:val="14"/>
  </w:num>
  <w:num w:numId="45">
    <w:abstractNumId w:val="39"/>
  </w:num>
  <w:num w:numId="46">
    <w:abstractNumId w:val="37"/>
  </w:num>
  <w:num w:numId="4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A3"/>
    <w:rsid w:val="0000001F"/>
    <w:rsid w:val="00001CA4"/>
    <w:rsid w:val="00016835"/>
    <w:rsid w:val="0001694C"/>
    <w:rsid w:val="0001695D"/>
    <w:rsid w:val="000179D3"/>
    <w:rsid w:val="00021479"/>
    <w:rsid w:val="00023AC3"/>
    <w:rsid w:val="000251E9"/>
    <w:rsid w:val="00030F6B"/>
    <w:rsid w:val="00032FBE"/>
    <w:rsid w:val="00033C84"/>
    <w:rsid w:val="00034AF2"/>
    <w:rsid w:val="000456B2"/>
    <w:rsid w:val="0005470F"/>
    <w:rsid w:val="00055B09"/>
    <w:rsid w:val="000607E4"/>
    <w:rsid w:val="00061271"/>
    <w:rsid w:val="000641AF"/>
    <w:rsid w:val="0006617E"/>
    <w:rsid w:val="000661C1"/>
    <w:rsid w:val="00072F7F"/>
    <w:rsid w:val="00083955"/>
    <w:rsid w:val="00084364"/>
    <w:rsid w:val="000916F4"/>
    <w:rsid w:val="00092ECD"/>
    <w:rsid w:val="00093581"/>
    <w:rsid w:val="000947F1"/>
    <w:rsid w:val="000A28B4"/>
    <w:rsid w:val="000A6E8C"/>
    <w:rsid w:val="000B19C1"/>
    <w:rsid w:val="000B1C34"/>
    <w:rsid w:val="000B3530"/>
    <w:rsid w:val="000C1FAB"/>
    <w:rsid w:val="000D0DDA"/>
    <w:rsid w:val="000D67CC"/>
    <w:rsid w:val="000E4805"/>
    <w:rsid w:val="000F75A1"/>
    <w:rsid w:val="00106258"/>
    <w:rsid w:val="00112C47"/>
    <w:rsid w:val="00114FE6"/>
    <w:rsid w:val="00120B30"/>
    <w:rsid w:val="00122BD8"/>
    <w:rsid w:val="001235D3"/>
    <w:rsid w:val="001260EF"/>
    <w:rsid w:val="001266DC"/>
    <w:rsid w:val="00135FB9"/>
    <w:rsid w:val="00144457"/>
    <w:rsid w:val="00146472"/>
    <w:rsid w:val="0015364D"/>
    <w:rsid w:val="00153ABB"/>
    <w:rsid w:val="00155A80"/>
    <w:rsid w:val="00163595"/>
    <w:rsid w:val="001669F8"/>
    <w:rsid w:val="00166E31"/>
    <w:rsid w:val="00170612"/>
    <w:rsid w:val="00170ABE"/>
    <w:rsid w:val="00172304"/>
    <w:rsid w:val="00174536"/>
    <w:rsid w:val="00177BF9"/>
    <w:rsid w:val="00190C7D"/>
    <w:rsid w:val="00191902"/>
    <w:rsid w:val="001A25E7"/>
    <w:rsid w:val="001A40E1"/>
    <w:rsid w:val="001D195C"/>
    <w:rsid w:val="001D4122"/>
    <w:rsid w:val="001D7026"/>
    <w:rsid w:val="001D736C"/>
    <w:rsid w:val="001D7824"/>
    <w:rsid w:val="001E04A2"/>
    <w:rsid w:val="001E4C56"/>
    <w:rsid w:val="001E69C7"/>
    <w:rsid w:val="001F124F"/>
    <w:rsid w:val="001F5D5F"/>
    <w:rsid w:val="002023D4"/>
    <w:rsid w:val="002046F9"/>
    <w:rsid w:val="00205CE6"/>
    <w:rsid w:val="00230B38"/>
    <w:rsid w:val="00234A94"/>
    <w:rsid w:val="00235773"/>
    <w:rsid w:val="00235FC4"/>
    <w:rsid w:val="002421C8"/>
    <w:rsid w:val="002440D8"/>
    <w:rsid w:val="002502DB"/>
    <w:rsid w:val="00257CDC"/>
    <w:rsid w:val="00260AE5"/>
    <w:rsid w:val="002623B1"/>
    <w:rsid w:val="00264F60"/>
    <w:rsid w:val="00265F15"/>
    <w:rsid w:val="002707A9"/>
    <w:rsid w:val="00271645"/>
    <w:rsid w:val="002730E4"/>
    <w:rsid w:val="002741E6"/>
    <w:rsid w:val="00275A4A"/>
    <w:rsid w:val="0027673D"/>
    <w:rsid w:val="00281EB9"/>
    <w:rsid w:val="00283566"/>
    <w:rsid w:val="00285068"/>
    <w:rsid w:val="002A0C4B"/>
    <w:rsid w:val="002A5381"/>
    <w:rsid w:val="002B295B"/>
    <w:rsid w:val="002C2248"/>
    <w:rsid w:val="002C27B4"/>
    <w:rsid w:val="002C3E81"/>
    <w:rsid w:val="002C561E"/>
    <w:rsid w:val="002C5FBB"/>
    <w:rsid w:val="002D5A7E"/>
    <w:rsid w:val="002D6CAA"/>
    <w:rsid w:val="002D6DCC"/>
    <w:rsid w:val="002E571C"/>
    <w:rsid w:val="002E5C6A"/>
    <w:rsid w:val="002E62EF"/>
    <w:rsid w:val="002E6E25"/>
    <w:rsid w:val="002E73CA"/>
    <w:rsid w:val="002F3BBF"/>
    <w:rsid w:val="002F4E13"/>
    <w:rsid w:val="002F65A3"/>
    <w:rsid w:val="0031148E"/>
    <w:rsid w:val="00311BCB"/>
    <w:rsid w:val="003162AA"/>
    <w:rsid w:val="00321007"/>
    <w:rsid w:val="00326C1F"/>
    <w:rsid w:val="003345DD"/>
    <w:rsid w:val="00334EBA"/>
    <w:rsid w:val="00336230"/>
    <w:rsid w:val="0034004A"/>
    <w:rsid w:val="00347387"/>
    <w:rsid w:val="0035436C"/>
    <w:rsid w:val="00355AB2"/>
    <w:rsid w:val="00355FAE"/>
    <w:rsid w:val="00361461"/>
    <w:rsid w:val="00371F18"/>
    <w:rsid w:val="00376BBC"/>
    <w:rsid w:val="0038203A"/>
    <w:rsid w:val="0038340A"/>
    <w:rsid w:val="00390E54"/>
    <w:rsid w:val="00392FF3"/>
    <w:rsid w:val="00396E4D"/>
    <w:rsid w:val="003A569C"/>
    <w:rsid w:val="003B21ED"/>
    <w:rsid w:val="003B24A5"/>
    <w:rsid w:val="003B25C5"/>
    <w:rsid w:val="003B3EA3"/>
    <w:rsid w:val="003D039E"/>
    <w:rsid w:val="003D5992"/>
    <w:rsid w:val="003E3470"/>
    <w:rsid w:val="003E6EC1"/>
    <w:rsid w:val="003F32FB"/>
    <w:rsid w:val="003F671A"/>
    <w:rsid w:val="0040260F"/>
    <w:rsid w:val="00405922"/>
    <w:rsid w:val="004065D8"/>
    <w:rsid w:val="00416F5E"/>
    <w:rsid w:val="00417175"/>
    <w:rsid w:val="0042525B"/>
    <w:rsid w:val="00430185"/>
    <w:rsid w:val="00430526"/>
    <w:rsid w:val="004307FF"/>
    <w:rsid w:val="00430B28"/>
    <w:rsid w:val="00435EAD"/>
    <w:rsid w:val="004401F4"/>
    <w:rsid w:val="004403FE"/>
    <w:rsid w:val="004433D9"/>
    <w:rsid w:val="00443DD3"/>
    <w:rsid w:val="00444485"/>
    <w:rsid w:val="00447091"/>
    <w:rsid w:val="0045031B"/>
    <w:rsid w:val="0045123A"/>
    <w:rsid w:val="00457392"/>
    <w:rsid w:val="00461134"/>
    <w:rsid w:val="00463378"/>
    <w:rsid w:val="00476ED3"/>
    <w:rsid w:val="004848AE"/>
    <w:rsid w:val="00487F90"/>
    <w:rsid w:val="004950EE"/>
    <w:rsid w:val="004A08F9"/>
    <w:rsid w:val="004A7C39"/>
    <w:rsid w:val="004A7CEC"/>
    <w:rsid w:val="004B286C"/>
    <w:rsid w:val="004B55CC"/>
    <w:rsid w:val="004C0DA2"/>
    <w:rsid w:val="004C16D2"/>
    <w:rsid w:val="004C6FEA"/>
    <w:rsid w:val="004E2A0A"/>
    <w:rsid w:val="004E4834"/>
    <w:rsid w:val="004E4D6B"/>
    <w:rsid w:val="004E5218"/>
    <w:rsid w:val="004E5C5A"/>
    <w:rsid w:val="004F372B"/>
    <w:rsid w:val="00503684"/>
    <w:rsid w:val="00504C09"/>
    <w:rsid w:val="00520821"/>
    <w:rsid w:val="005216C0"/>
    <w:rsid w:val="00522818"/>
    <w:rsid w:val="00543C94"/>
    <w:rsid w:val="0054494E"/>
    <w:rsid w:val="00556F12"/>
    <w:rsid w:val="00563DF3"/>
    <w:rsid w:val="00564021"/>
    <w:rsid w:val="00565377"/>
    <w:rsid w:val="00566CD4"/>
    <w:rsid w:val="005740B6"/>
    <w:rsid w:val="00576DAF"/>
    <w:rsid w:val="005821A7"/>
    <w:rsid w:val="0058563A"/>
    <w:rsid w:val="005A16E9"/>
    <w:rsid w:val="005A4F76"/>
    <w:rsid w:val="005B0D9D"/>
    <w:rsid w:val="005B0F8B"/>
    <w:rsid w:val="005B7C6B"/>
    <w:rsid w:val="005C0A02"/>
    <w:rsid w:val="005D3EE5"/>
    <w:rsid w:val="005D687F"/>
    <w:rsid w:val="005E1678"/>
    <w:rsid w:val="005E421C"/>
    <w:rsid w:val="005E60BE"/>
    <w:rsid w:val="005E6C75"/>
    <w:rsid w:val="005E70DF"/>
    <w:rsid w:val="005F05A9"/>
    <w:rsid w:val="005F0808"/>
    <w:rsid w:val="005F2413"/>
    <w:rsid w:val="005F253B"/>
    <w:rsid w:val="005F3C61"/>
    <w:rsid w:val="005F4913"/>
    <w:rsid w:val="005F6229"/>
    <w:rsid w:val="005F757A"/>
    <w:rsid w:val="0060107A"/>
    <w:rsid w:val="00604BAC"/>
    <w:rsid w:val="00607C17"/>
    <w:rsid w:val="006151E3"/>
    <w:rsid w:val="0062054E"/>
    <w:rsid w:val="0062341B"/>
    <w:rsid w:val="00623806"/>
    <w:rsid w:val="00631781"/>
    <w:rsid w:val="006327BD"/>
    <w:rsid w:val="00632813"/>
    <w:rsid w:val="00633C8D"/>
    <w:rsid w:val="00635DCD"/>
    <w:rsid w:val="00640558"/>
    <w:rsid w:val="00641F03"/>
    <w:rsid w:val="00641F9C"/>
    <w:rsid w:val="006467F5"/>
    <w:rsid w:val="00654448"/>
    <w:rsid w:val="006563DD"/>
    <w:rsid w:val="0066065B"/>
    <w:rsid w:val="00660890"/>
    <w:rsid w:val="006611C7"/>
    <w:rsid w:val="006665EE"/>
    <w:rsid w:val="00666C88"/>
    <w:rsid w:val="00666F5C"/>
    <w:rsid w:val="0067037F"/>
    <w:rsid w:val="00674554"/>
    <w:rsid w:val="006838DC"/>
    <w:rsid w:val="00686D30"/>
    <w:rsid w:val="00687558"/>
    <w:rsid w:val="00694BB3"/>
    <w:rsid w:val="0069502D"/>
    <w:rsid w:val="00695F3B"/>
    <w:rsid w:val="006A63CF"/>
    <w:rsid w:val="006A71F2"/>
    <w:rsid w:val="006B4A61"/>
    <w:rsid w:val="006C6A00"/>
    <w:rsid w:val="006F40DF"/>
    <w:rsid w:val="00700E2C"/>
    <w:rsid w:val="007029D3"/>
    <w:rsid w:val="00706FA4"/>
    <w:rsid w:val="0071133F"/>
    <w:rsid w:val="00731083"/>
    <w:rsid w:val="00732EAE"/>
    <w:rsid w:val="007337E2"/>
    <w:rsid w:val="00737D41"/>
    <w:rsid w:val="00744058"/>
    <w:rsid w:val="0074459C"/>
    <w:rsid w:val="007461B2"/>
    <w:rsid w:val="00747343"/>
    <w:rsid w:val="00747DF0"/>
    <w:rsid w:val="007574E3"/>
    <w:rsid w:val="007642F3"/>
    <w:rsid w:val="00770F39"/>
    <w:rsid w:val="00772AF9"/>
    <w:rsid w:val="007802C0"/>
    <w:rsid w:val="0079289D"/>
    <w:rsid w:val="007932CB"/>
    <w:rsid w:val="00796AB3"/>
    <w:rsid w:val="007A2380"/>
    <w:rsid w:val="007B23D4"/>
    <w:rsid w:val="007B3237"/>
    <w:rsid w:val="007C20F6"/>
    <w:rsid w:val="007C3A24"/>
    <w:rsid w:val="007D138E"/>
    <w:rsid w:val="007D1D89"/>
    <w:rsid w:val="007D2D85"/>
    <w:rsid w:val="007E33D2"/>
    <w:rsid w:val="007E4BCB"/>
    <w:rsid w:val="007E5B78"/>
    <w:rsid w:val="007F24C0"/>
    <w:rsid w:val="007F4DA3"/>
    <w:rsid w:val="007F6E0D"/>
    <w:rsid w:val="00803A9D"/>
    <w:rsid w:val="00810C49"/>
    <w:rsid w:val="00820E08"/>
    <w:rsid w:val="008275E1"/>
    <w:rsid w:val="00827867"/>
    <w:rsid w:val="00830993"/>
    <w:rsid w:val="00831242"/>
    <w:rsid w:val="008417BA"/>
    <w:rsid w:val="00841BD4"/>
    <w:rsid w:val="00843AD9"/>
    <w:rsid w:val="008548F1"/>
    <w:rsid w:val="00865E9B"/>
    <w:rsid w:val="00871881"/>
    <w:rsid w:val="00871F12"/>
    <w:rsid w:val="00873C7A"/>
    <w:rsid w:val="0087631A"/>
    <w:rsid w:val="008769CB"/>
    <w:rsid w:val="00886498"/>
    <w:rsid w:val="00886C64"/>
    <w:rsid w:val="008937EB"/>
    <w:rsid w:val="008942D0"/>
    <w:rsid w:val="00897077"/>
    <w:rsid w:val="008A025C"/>
    <w:rsid w:val="008A106D"/>
    <w:rsid w:val="008A2C3B"/>
    <w:rsid w:val="008A3185"/>
    <w:rsid w:val="008B6D72"/>
    <w:rsid w:val="008C52C7"/>
    <w:rsid w:val="008D0A80"/>
    <w:rsid w:val="008D22A4"/>
    <w:rsid w:val="008D4C45"/>
    <w:rsid w:val="008F28BD"/>
    <w:rsid w:val="008F2C00"/>
    <w:rsid w:val="008F2E21"/>
    <w:rsid w:val="008F4B23"/>
    <w:rsid w:val="008F76C3"/>
    <w:rsid w:val="008F77DB"/>
    <w:rsid w:val="009026B9"/>
    <w:rsid w:val="009031EC"/>
    <w:rsid w:val="00912E85"/>
    <w:rsid w:val="00915439"/>
    <w:rsid w:val="00915E63"/>
    <w:rsid w:val="00916945"/>
    <w:rsid w:val="0091734E"/>
    <w:rsid w:val="00917B2B"/>
    <w:rsid w:val="00922210"/>
    <w:rsid w:val="009235CB"/>
    <w:rsid w:val="009300D0"/>
    <w:rsid w:val="00932DEF"/>
    <w:rsid w:val="009332B2"/>
    <w:rsid w:val="00935498"/>
    <w:rsid w:val="00935A69"/>
    <w:rsid w:val="00935ADC"/>
    <w:rsid w:val="0094059B"/>
    <w:rsid w:val="00950AFE"/>
    <w:rsid w:val="00951136"/>
    <w:rsid w:val="0095128E"/>
    <w:rsid w:val="009542AF"/>
    <w:rsid w:val="0095728D"/>
    <w:rsid w:val="0098299B"/>
    <w:rsid w:val="0098748E"/>
    <w:rsid w:val="0099580C"/>
    <w:rsid w:val="00995D65"/>
    <w:rsid w:val="009A090D"/>
    <w:rsid w:val="009A0E09"/>
    <w:rsid w:val="009A25E4"/>
    <w:rsid w:val="009C0A5E"/>
    <w:rsid w:val="009C1437"/>
    <w:rsid w:val="009C6634"/>
    <w:rsid w:val="009D5E81"/>
    <w:rsid w:val="009E29A0"/>
    <w:rsid w:val="009E5480"/>
    <w:rsid w:val="009E76F6"/>
    <w:rsid w:val="009F5D5A"/>
    <w:rsid w:val="00A0115A"/>
    <w:rsid w:val="00A07616"/>
    <w:rsid w:val="00A113D4"/>
    <w:rsid w:val="00A12417"/>
    <w:rsid w:val="00A13B48"/>
    <w:rsid w:val="00A14807"/>
    <w:rsid w:val="00A15BDC"/>
    <w:rsid w:val="00A200BA"/>
    <w:rsid w:val="00A22871"/>
    <w:rsid w:val="00A27236"/>
    <w:rsid w:val="00A27A36"/>
    <w:rsid w:val="00A27E02"/>
    <w:rsid w:val="00A33069"/>
    <w:rsid w:val="00A367EF"/>
    <w:rsid w:val="00A413E7"/>
    <w:rsid w:val="00A52CB2"/>
    <w:rsid w:val="00A57CDD"/>
    <w:rsid w:val="00A64C48"/>
    <w:rsid w:val="00A6795B"/>
    <w:rsid w:val="00A7603D"/>
    <w:rsid w:val="00A835EB"/>
    <w:rsid w:val="00A84EF2"/>
    <w:rsid w:val="00A86CAF"/>
    <w:rsid w:val="00A910AB"/>
    <w:rsid w:val="00A95F1C"/>
    <w:rsid w:val="00A964A6"/>
    <w:rsid w:val="00AA5B5B"/>
    <w:rsid w:val="00AB05E7"/>
    <w:rsid w:val="00AC3C11"/>
    <w:rsid w:val="00AC4245"/>
    <w:rsid w:val="00AC4F69"/>
    <w:rsid w:val="00AD2E24"/>
    <w:rsid w:val="00AD68A2"/>
    <w:rsid w:val="00AD71AE"/>
    <w:rsid w:val="00AD7680"/>
    <w:rsid w:val="00AE51BA"/>
    <w:rsid w:val="00AF3A9E"/>
    <w:rsid w:val="00AF54DD"/>
    <w:rsid w:val="00AF7C26"/>
    <w:rsid w:val="00B043C8"/>
    <w:rsid w:val="00B04C6C"/>
    <w:rsid w:val="00B05468"/>
    <w:rsid w:val="00B05E50"/>
    <w:rsid w:val="00B130DF"/>
    <w:rsid w:val="00B206C5"/>
    <w:rsid w:val="00B3045B"/>
    <w:rsid w:val="00B3157E"/>
    <w:rsid w:val="00B36C2B"/>
    <w:rsid w:val="00B4179D"/>
    <w:rsid w:val="00B41928"/>
    <w:rsid w:val="00B42FFF"/>
    <w:rsid w:val="00B5063E"/>
    <w:rsid w:val="00B55DD6"/>
    <w:rsid w:val="00B56EBD"/>
    <w:rsid w:val="00B61545"/>
    <w:rsid w:val="00B678AA"/>
    <w:rsid w:val="00B7324C"/>
    <w:rsid w:val="00B73F89"/>
    <w:rsid w:val="00B7414A"/>
    <w:rsid w:val="00B75C6C"/>
    <w:rsid w:val="00B76A95"/>
    <w:rsid w:val="00B8119A"/>
    <w:rsid w:val="00B81B86"/>
    <w:rsid w:val="00B82660"/>
    <w:rsid w:val="00B87CEA"/>
    <w:rsid w:val="00B91779"/>
    <w:rsid w:val="00BA290F"/>
    <w:rsid w:val="00BA736D"/>
    <w:rsid w:val="00BB38A7"/>
    <w:rsid w:val="00BB64DB"/>
    <w:rsid w:val="00BC6081"/>
    <w:rsid w:val="00BC687C"/>
    <w:rsid w:val="00BC7751"/>
    <w:rsid w:val="00BD4216"/>
    <w:rsid w:val="00BD557E"/>
    <w:rsid w:val="00BD74DA"/>
    <w:rsid w:val="00BD79C7"/>
    <w:rsid w:val="00BE0082"/>
    <w:rsid w:val="00BE05B0"/>
    <w:rsid w:val="00BE1ABB"/>
    <w:rsid w:val="00BE5A16"/>
    <w:rsid w:val="00BF1BF5"/>
    <w:rsid w:val="00BF3905"/>
    <w:rsid w:val="00BF3FA8"/>
    <w:rsid w:val="00BF5878"/>
    <w:rsid w:val="00BF5BEF"/>
    <w:rsid w:val="00C00EE9"/>
    <w:rsid w:val="00C12A9D"/>
    <w:rsid w:val="00C16F2F"/>
    <w:rsid w:val="00C325EF"/>
    <w:rsid w:val="00C47760"/>
    <w:rsid w:val="00C508DE"/>
    <w:rsid w:val="00C50A0F"/>
    <w:rsid w:val="00C52966"/>
    <w:rsid w:val="00C52CB4"/>
    <w:rsid w:val="00C568F0"/>
    <w:rsid w:val="00C63582"/>
    <w:rsid w:val="00C7085B"/>
    <w:rsid w:val="00C71362"/>
    <w:rsid w:val="00C827C6"/>
    <w:rsid w:val="00C82FDC"/>
    <w:rsid w:val="00C84EEC"/>
    <w:rsid w:val="00C8550E"/>
    <w:rsid w:val="00C947EC"/>
    <w:rsid w:val="00CB16C5"/>
    <w:rsid w:val="00CB296B"/>
    <w:rsid w:val="00CB2EA1"/>
    <w:rsid w:val="00CB45D7"/>
    <w:rsid w:val="00CC0ADC"/>
    <w:rsid w:val="00CC0CE3"/>
    <w:rsid w:val="00CC1605"/>
    <w:rsid w:val="00CC245D"/>
    <w:rsid w:val="00CC6195"/>
    <w:rsid w:val="00CC621C"/>
    <w:rsid w:val="00CC7446"/>
    <w:rsid w:val="00CD1711"/>
    <w:rsid w:val="00CD4847"/>
    <w:rsid w:val="00CD7058"/>
    <w:rsid w:val="00CE2D64"/>
    <w:rsid w:val="00CE31B2"/>
    <w:rsid w:val="00CE6B46"/>
    <w:rsid w:val="00CE7836"/>
    <w:rsid w:val="00CF77DB"/>
    <w:rsid w:val="00D04A20"/>
    <w:rsid w:val="00D12C28"/>
    <w:rsid w:val="00D15923"/>
    <w:rsid w:val="00D22921"/>
    <w:rsid w:val="00D32215"/>
    <w:rsid w:val="00D40C12"/>
    <w:rsid w:val="00D419BD"/>
    <w:rsid w:val="00D42C7E"/>
    <w:rsid w:val="00D460F7"/>
    <w:rsid w:val="00D51B64"/>
    <w:rsid w:val="00D5562C"/>
    <w:rsid w:val="00D56B8B"/>
    <w:rsid w:val="00D70AB6"/>
    <w:rsid w:val="00D76AC1"/>
    <w:rsid w:val="00D7712D"/>
    <w:rsid w:val="00D95747"/>
    <w:rsid w:val="00D97F08"/>
    <w:rsid w:val="00DA4BF7"/>
    <w:rsid w:val="00DA6C35"/>
    <w:rsid w:val="00DA75B8"/>
    <w:rsid w:val="00DB4324"/>
    <w:rsid w:val="00DB4ED4"/>
    <w:rsid w:val="00DB5E26"/>
    <w:rsid w:val="00DB5E6E"/>
    <w:rsid w:val="00DC1DA8"/>
    <w:rsid w:val="00DD1693"/>
    <w:rsid w:val="00DD5298"/>
    <w:rsid w:val="00DE1E11"/>
    <w:rsid w:val="00DE57B2"/>
    <w:rsid w:val="00DE5E02"/>
    <w:rsid w:val="00DE7896"/>
    <w:rsid w:val="00DF1ED9"/>
    <w:rsid w:val="00DF3224"/>
    <w:rsid w:val="00E0539A"/>
    <w:rsid w:val="00E10693"/>
    <w:rsid w:val="00E10AAD"/>
    <w:rsid w:val="00E110C7"/>
    <w:rsid w:val="00E1787D"/>
    <w:rsid w:val="00E23A96"/>
    <w:rsid w:val="00E25584"/>
    <w:rsid w:val="00E26F3B"/>
    <w:rsid w:val="00E337A8"/>
    <w:rsid w:val="00E3500E"/>
    <w:rsid w:val="00E37D70"/>
    <w:rsid w:val="00E419F1"/>
    <w:rsid w:val="00E47929"/>
    <w:rsid w:val="00E53882"/>
    <w:rsid w:val="00E53E69"/>
    <w:rsid w:val="00E6035F"/>
    <w:rsid w:val="00E61898"/>
    <w:rsid w:val="00E65F42"/>
    <w:rsid w:val="00E65F98"/>
    <w:rsid w:val="00E704D6"/>
    <w:rsid w:val="00E70AC5"/>
    <w:rsid w:val="00E71909"/>
    <w:rsid w:val="00E72A81"/>
    <w:rsid w:val="00E81301"/>
    <w:rsid w:val="00E833AF"/>
    <w:rsid w:val="00E861BA"/>
    <w:rsid w:val="00E91063"/>
    <w:rsid w:val="00E91E40"/>
    <w:rsid w:val="00E94671"/>
    <w:rsid w:val="00EA2A2D"/>
    <w:rsid w:val="00EA3759"/>
    <w:rsid w:val="00EA6529"/>
    <w:rsid w:val="00EB02C1"/>
    <w:rsid w:val="00EB2DB9"/>
    <w:rsid w:val="00EB67AA"/>
    <w:rsid w:val="00EC3AC8"/>
    <w:rsid w:val="00EC4FD4"/>
    <w:rsid w:val="00EC5728"/>
    <w:rsid w:val="00EC7C98"/>
    <w:rsid w:val="00ED271E"/>
    <w:rsid w:val="00ED2D1C"/>
    <w:rsid w:val="00ED3C3A"/>
    <w:rsid w:val="00ED6A1E"/>
    <w:rsid w:val="00EE072A"/>
    <w:rsid w:val="00EE1F21"/>
    <w:rsid w:val="00EE616A"/>
    <w:rsid w:val="00EE7B8E"/>
    <w:rsid w:val="00EF0E92"/>
    <w:rsid w:val="00EF68C8"/>
    <w:rsid w:val="00EF69EA"/>
    <w:rsid w:val="00EF7585"/>
    <w:rsid w:val="00F10286"/>
    <w:rsid w:val="00F21A0F"/>
    <w:rsid w:val="00F26326"/>
    <w:rsid w:val="00F264CA"/>
    <w:rsid w:val="00F3113C"/>
    <w:rsid w:val="00F340CE"/>
    <w:rsid w:val="00F34C57"/>
    <w:rsid w:val="00F412CE"/>
    <w:rsid w:val="00F500AE"/>
    <w:rsid w:val="00F50557"/>
    <w:rsid w:val="00F54316"/>
    <w:rsid w:val="00F60A57"/>
    <w:rsid w:val="00F71216"/>
    <w:rsid w:val="00F713F1"/>
    <w:rsid w:val="00F71663"/>
    <w:rsid w:val="00F746DB"/>
    <w:rsid w:val="00F76642"/>
    <w:rsid w:val="00F805FC"/>
    <w:rsid w:val="00F80690"/>
    <w:rsid w:val="00F87B25"/>
    <w:rsid w:val="00F952EA"/>
    <w:rsid w:val="00F953F2"/>
    <w:rsid w:val="00FA2B18"/>
    <w:rsid w:val="00FA3F16"/>
    <w:rsid w:val="00FB33CE"/>
    <w:rsid w:val="00FB5A18"/>
    <w:rsid w:val="00FC2974"/>
    <w:rsid w:val="00FC40E1"/>
    <w:rsid w:val="00FD2610"/>
    <w:rsid w:val="00FD300C"/>
    <w:rsid w:val="00FF0B94"/>
    <w:rsid w:val="00FF0EDE"/>
    <w:rsid w:val="00FF1C64"/>
    <w:rsid w:val="00FF3293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3" w:qFormat="1"/>
    <w:lsdException w:name="heading 5" w:uiPriority="5" w:qFormat="1"/>
    <w:lsdException w:name="heading 6" w:uiPriority="5" w:qFormat="1"/>
    <w:lsdException w:name="heading 7" w:uiPriority="5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4"/>
    <w:lsdException w:name="header" w:uiPriority="4"/>
    <w:lsdException w:name="caption" w:uiPriority="4" w:qFormat="1"/>
    <w:lsdException w:name="Title" w:uiPriority="10" w:unhideWhenUsed="0"/>
    <w:lsdException w:name="Default Paragraph Font" w:uiPriority="1"/>
    <w:lsdException w:name="Subtitle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24"/>
    <w:pPr>
      <w:spacing w:line="264" w:lineRule="auto"/>
      <w:jc w:val="both"/>
    </w:pPr>
    <w:rPr>
      <w:rFonts w:ascii="Calibri" w:hAnsi="Calibri"/>
      <w:sz w:val="20"/>
    </w:rPr>
  </w:style>
  <w:style w:type="paragraph" w:styleId="Titre1">
    <w:name w:val="heading 1"/>
    <w:basedOn w:val="Normal"/>
    <w:next w:val="Titre2"/>
    <w:link w:val="Titre1Car"/>
    <w:uiPriority w:val="2"/>
    <w:qFormat/>
    <w:rsid w:val="00566CD4"/>
    <w:pPr>
      <w:numPr>
        <w:numId w:val="1"/>
      </w:numPr>
      <w:ind w:left="431" w:hanging="431"/>
      <w:outlineLvl w:val="0"/>
    </w:pPr>
    <w:rPr>
      <w:rFonts w:cs="Arial"/>
      <w:b/>
      <w:caps/>
      <w:color w:val="CB1F20" w:themeColor="text2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2"/>
    <w:unhideWhenUsed/>
    <w:qFormat/>
    <w:rsid w:val="00A33069"/>
    <w:pPr>
      <w:keepNext/>
      <w:keepLines/>
      <w:numPr>
        <w:ilvl w:val="1"/>
      </w:numPr>
      <w:spacing w:before="240" w:after="120"/>
      <w:outlineLvl w:val="1"/>
    </w:pPr>
    <w:rPr>
      <w:color w:val="000000" w:themeColor="text1"/>
      <w:sz w:val="28"/>
    </w:rPr>
  </w:style>
  <w:style w:type="paragraph" w:styleId="Titre3">
    <w:name w:val="heading 3"/>
    <w:basedOn w:val="Titre2"/>
    <w:next w:val="Normal"/>
    <w:link w:val="Titre3Car"/>
    <w:uiPriority w:val="2"/>
    <w:unhideWhenUsed/>
    <w:qFormat/>
    <w:rsid w:val="00AD68A2"/>
    <w:pPr>
      <w:numPr>
        <w:ilvl w:val="2"/>
      </w:numPr>
      <w:spacing w:before="360"/>
      <w:outlineLvl w:val="2"/>
    </w:pPr>
    <w:rPr>
      <w:caps w:val="0"/>
      <w:color w:val="518EAE" w:themeColor="accent2"/>
      <w:sz w:val="24"/>
    </w:rPr>
  </w:style>
  <w:style w:type="paragraph" w:styleId="Titre4">
    <w:name w:val="heading 4"/>
    <w:basedOn w:val="Titre3"/>
    <w:next w:val="Normal"/>
    <w:link w:val="Titre4Car"/>
    <w:uiPriority w:val="3"/>
    <w:unhideWhenUsed/>
    <w:qFormat/>
    <w:rsid w:val="00AD68A2"/>
    <w:pPr>
      <w:numPr>
        <w:ilvl w:val="3"/>
      </w:numPr>
      <w:outlineLvl w:val="3"/>
    </w:pPr>
    <w:rPr>
      <w:i/>
      <w:color w:val="DF5E11" w:themeColor="accent6"/>
    </w:rPr>
  </w:style>
  <w:style w:type="paragraph" w:styleId="Titre5">
    <w:name w:val="heading 5"/>
    <w:basedOn w:val="Normal"/>
    <w:next w:val="Normal"/>
    <w:link w:val="Titre5Car"/>
    <w:uiPriority w:val="5"/>
    <w:unhideWhenUsed/>
    <w:qFormat/>
    <w:rsid w:val="00AD68A2"/>
    <w:pPr>
      <w:keepNext/>
      <w:keepLines/>
      <w:numPr>
        <w:ilvl w:val="4"/>
        <w:numId w:val="1"/>
      </w:numPr>
      <w:spacing w:before="360" w:after="60"/>
      <w:outlineLvl w:val="4"/>
    </w:pPr>
    <w:rPr>
      <w:rFonts w:eastAsiaTheme="majorEastAsia" w:cstheme="majorBidi"/>
      <w:b/>
      <w:color w:val="3F8942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5"/>
    <w:unhideWhenUsed/>
    <w:qFormat/>
    <w:rsid w:val="00AD68A2"/>
    <w:pPr>
      <w:keepNext/>
      <w:keepLines/>
      <w:numPr>
        <w:ilvl w:val="5"/>
        <w:numId w:val="1"/>
      </w:numPr>
      <w:spacing w:before="360" w:after="60"/>
      <w:outlineLvl w:val="5"/>
    </w:pPr>
    <w:rPr>
      <w:rFonts w:eastAsiaTheme="majorEastAsia" w:cstheme="majorBidi"/>
      <w:b/>
      <w:i/>
      <w:color w:val="614360" w:themeColor="accent5" w:themeShade="BF"/>
      <w:sz w:val="22"/>
    </w:rPr>
  </w:style>
  <w:style w:type="paragraph" w:styleId="Titre7">
    <w:name w:val="heading 7"/>
    <w:basedOn w:val="Normal"/>
    <w:next w:val="Normal"/>
    <w:link w:val="Titre7Car"/>
    <w:uiPriority w:val="5"/>
    <w:unhideWhenUsed/>
    <w:qFormat/>
    <w:rsid w:val="00AD68A2"/>
    <w:pPr>
      <w:keepNext/>
      <w:keepLines/>
      <w:numPr>
        <w:ilvl w:val="6"/>
        <w:numId w:val="1"/>
      </w:numPr>
      <w:spacing w:before="360" w:after="60"/>
      <w:outlineLvl w:val="6"/>
    </w:pPr>
    <w:rPr>
      <w:rFonts w:eastAsiaTheme="majorEastAsia" w:cstheme="majorBidi"/>
      <w:b/>
      <w:i/>
      <w:iCs/>
      <w:color w:val="81881A" w:themeColor="accent3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68A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68A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2"/>
    <w:rsid w:val="00A33069"/>
    <w:rPr>
      <w:rFonts w:ascii="Calibri" w:hAnsi="Calibri" w:cs="Arial"/>
      <w:b/>
      <w:caps/>
      <w:color w:val="000000" w:themeColor="text1"/>
      <w:sz w:val="28"/>
      <w:szCs w:val="32"/>
    </w:rPr>
  </w:style>
  <w:style w:type="character" w:customStyle="1" w:styleId="Titre1Car">
    <w:name w:val="Titre 1 Car"/>
    <w:basedOn w:val="Policepardfaut"/>
    <w:link w:val="Titre1"/>
    <w:uiPriority w:val="2"/>
    <w:rsid w:val="00566CD4"/>
    <w:rPr>
      <w:rFonts w:ascii="Calibri" w:hAnsi="Calibri" w:cs="Arial"/>
      <w:b/>
      <w:caps/>
      <w:color w:val="CB1F20" w:themeColor="text2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2"/>
    <w:rsid w:val="00AD68A2"/>
    <w:rPr>
      <w:rFonts w:ascii="Calibri" w:hAnsi="Calibri" w:cs="Arial"/>
      <w:b/>
      <w:color w:val="518EAE" w:themeColor="accent2"/>
      <w:sz w:val="24"/>
      <w:szCs w:val="32"/>
    </w:rPr>
  </w:style>
  <w:style w:type="character" w:customStyle="1" w:styleId="Titre4Car">
    <w:name w:val="Titre 4 Car"/>
    <w:basedOn w:val="Policepardfaut"/>
    <w:link w:val="Titre4"/>
    <w:uiPriority w:val="3"/>
    <w:rsid w:val="00AD68A2"/>
    <w:rPr>
      <w:rFonts w:ascii="Calibri" w:hAnsi="Calibri" w:cs="Arial"/>
      <w:b/>
      <w:i/>
      <w:color w:val="DF5E11" w:themeColor="accent6"/>
      <w:sz w:val="24"/>
      <w:szCs w:val="32"/>
    </w:rPr>
  </w:style>
  <w:style w:type="character" w:customStyle="1" w:styleId="Titre5Car">
    <w:name w:val="Titre 5 Car"/>
    <w:basedOn w:val="Policepardfaut"/>
    <w:link w:val="Titre5"/>
    <w:uiPriority w:val="5"/>
    <w:rsid w:val="00AD68A2"/>
    <w:rPr>
      <w:rFonts w:ascii="Calibri" w:eastAsiaTheme="majorEastAsia" w:hAnsi="Calibri" w:cstheme="majorBidi"/>
      <w:b/>
      <w:color w:val="3F8942" w:themeColor="accent1" w:themeShade="BF"/>
    </w:rPr>
  </w:style>
  <w:style w:type="character" w:customStyle="1" w:styleId="Titre6Car">
    <w:name w:val="Titre 6 Car"/>
    <w:basedOn w:val="Policepardfaut"/>
    <w:link w:val="Titre6"/>
    <w:uiPriority w:val="5"/>
    <w:rsid w:val="00AD68A2"/>
    <w:rPr>
      <w:rFonts w:ascii="Calibri" w:eastAsiaTheme="majorEastAsia" w:hAnsi="Calibri" w:cstheme="majorBidi"/>
      <w:b/>
      <w:i/>
      <w:color w:val="614360" w:themeColor="accent5" w:themeShade="BF"/>
    </w:rPr>
  </w:style>
  <w:style w:type="character" w:customStyle="1" w:styleId="Titre7Car">
    <w:name w:val="Titre 7 Car"/>
    <w:basedOn w:val="Policepardfaut"/>
    <w:link w:val="Titre7"/>
    <w:uiPriority w:val="5"/>
    <w:rsid w:val="00AD68A2"/>
    <w:rPr>
      <w:rFonts w:ascii="Calibri" w:eastAsiaTheme="majorEastAsia" w:hAnsi="Calibri" w:cstheme="majorBidi"/>
      <w:b/>
      <w:i/>
      <w:iCs/>
      <w:color w:val="81881A" w:themeColor="accent3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68A2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D68A2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4"/>
    <w:unhideWhenUsed/>
    <w:qFormat/>
    <w:rsid w:val="00AD68A2"/>
    <w:pPr>
      <w:widowControl w:val="0"/>
      <w:spacing w:after="200" w:line="240" w:lineRule="auto"/>
      <w:jc w:val="center"/>
    </w:pPr>
    <w:rPr>
      <w:i/>
      <w:iCs/>
      <w:color w:val="518EAE" w:themeColor="accent2"/>
      <w:sz w:val="18"/>
      <w:szCs w:val="18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AD68A2"/>
    <w:rPr>
      <w:b/>
      <w:caps/>
      <w:color w:val="000000" w:themeColor="text1"/>
      <w:sz w:val="24"/>
      <w:lang w:eastAsia="fr-FR"/>
    </w:rPr>
  </w:style>
  <w:style w:type="paragraph" w:customStyle="1" w:styleId="TITREDOCUMENT">
    <w:name w:val="TITRE DOCUMENT"/>
    <w:basedOn w:val="Normal"/>
    <w:link w:val="TITREDOCUMENTCar"/>
    <w:uiPriority w:val="6"/>
    <w:semiHidden/>
    <w:qFormat/>
    <w:rsid w:val="007F4DA3"/>
    <w:pPr>
      <w:jc w:val="right"/>
    </w:pPr>
    <w:rPr>
      <w:b/>
      <w:smallCaps/>
      <w:sz w:val="72"/>
      <w:szCs w:val="80"/>
    </w:rPr>
  </w:style>
  <w:style w:type="character" w:customStyle="1" w:styleId="TITREDOCUMENTCar">
    <w:name w:val="TITRE DOCUMENT Car"/>
    <w:basedOn w:val="Policepardfaut"/>
    <w:link w:val="TITREDOCUMENT"/>
    <w:uiPriority w:val="6"/>
    <w:semiHidden/>
    <w:rsid w:val="007F4DA3"/>
    <w:rPr>
      <w:rFonts w:ascii="Calibri" w:hAnsi="Calibri"/>
      <w:b/>
      <w:smallCaps/>
      <w:sz w:val="72"/>
      <w:szCs w:val="80"/>
    </w:rPr>
  </w:style>
  <w:style w:type="paragraph" w:customStyle="1" w:styleId="SOUSTITREDOCUMENT">
    <w:name w:val="SOUS TITRE DOCUMENT"/>
    <w:basedOn w:val="Normal"/>
    <w:link w:val="SOUSTITREDOCUMENTCar"/>
    <w:uiPriority w:val="6"/>
    <w:semiHidden/>
    <w:qFormat/>
    <w:rsid w:val="00172304"/>
    <w:pPr>
      <w:jc w:val="right"/>
    </w:pPr>
    <w:rPr>
      <w:b/>
      <w:color w:val="CB1F20" w:themeColor="text2"/>
      <w:sz w:val="52"/>
      <w:szCs w:val="52"/>
    </w:rPr>
  </w:style>
  <w:style w:type="character" w:customStyle="1" w:styleId="SOUSTITREDOCUMENTCar">
    <w:name w:val="SOUS TITRE DOCUMENT Car"/>
    <w:basedOn w:val="Policepardfaut"/>
    <w:link w:val="SOUSTITREDOCUMENT"/>
    <w:uiPriority w:val="6"/>
    <w:semiHidden/>
    <w:rsid w:val="00172304"/>
    <w:rPr>
      <w:rFonts w:ascii="Arial" w:hAnsi="Arial"/>
      <w:b/>
      <w:color w:val="CB1F20" w:themeColor="text2"/>
      <w:sz w:val="52"/>
      <w:szCs w:val="52"/>
    </w:rPr>
  </w:style>
  <w:style w:type="paragraph" w:customStyle="1" w:styleId="TtedeChapitre">
    <w:name w:val="Tête de Chapitre"/>
    <w:basedOn w:val="Normal"/>
    <w:link w:val="TtedeChapitreCar"/>
    <w:uiPriority w:val="4"/>
    <w:qFormat/>
    <w:rsid w:val="00AD68A2"/>
    <w:rPr>
      <w:b/>
      <w:caps/>
      <w:sz w:val="24"/>
      <w:szCs w:val="32"/>
    </w:rPr>
  </w:style>
  <w:style w:type="character" w:customStyle="1" w:styleId="TtedeChapitreCar">
    <w:name w:val="Tête de Chapitre Car"/>
    <w:basedOn w:val="Policepardfaut"/>
    <w:link w:val="TtedeChapitre"/>
    <w:uiPriority w:val="4"/>
    <w:rsid w:val="00AD68A2"/>
    <w:rPr>
      <w:rFonts w:ascii="Arial" w:hAnsi="Arial"/>
      <w:b/>
      <w:caps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D68A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D68A2"/>
    <w:pPr>
      <w:tabs>
        <w:tab w:val="left" w:pos="284"/>
        <w:tab w:val="right" w:leader="dot" w:pos="9638"/>
      </w:tabs>
      <w:spacing w:before="120" w:after="0" w:line="240" w:lineRule="auto"/>
    </w:pPr>
    <w:rPr>
      <w:b/>
      <w:bCs/>
      <w:caps/>
      <w:noProof/>
      <w:color w:val="C00000"/>
      <w:sz w:val="22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68A2"/>
    <w:pPr>
      <w:tabs>
        <w:tab w:val="left" w:pos="993"/>
        <w:tab w:val="right" w:leader="dot" w:pos="9638"/>
      </w:tabs>
      <w:spacing w:before="120" w:after="0" w:line="240" w:lineRule="auto"/>
      <w:ind w:left="567"/>
    </w:pPr>
    <w:rPr>
      <w:rFonts w:asciiTheme="minorHAnsi" w:eastAsiaTheme="minorEastAsia" w:hAnsiTheme="minorHAnsi"/>
      <w:b/>
      <w:bCs/>
      <w:caps/>
      <w:noProof/>
      <w:sz w:val="21"/>
      <w:lang w:eastAsia="fr-FR"/>
    </w:rPr>
  </w:style>
  <w:style w:type="character" w:styleId="Lienhypertexte">
    <w:name w:val="Hyperlink"/>
    <w:basedOn w:val="Policepardfaut"/>
    <w:uiPriority w:val="99"/>
    <w:unhideWhenUsed/>
    <w:rsid w:val="00AD68A2"/>
    <w:rPr>
      <w:color w:val="284757" w:themeColor="accent2" w:themeShade="8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D68A2"/>
    <w:pPr>
      <w:tabs>
        <w:tab w:val="left" w:pos="1701"/>
        <w:tab w:val="right" w:leader="dot" w:pos="9638"/>
      </w:tabs>
      <w:spacing w:after="0" w:line="240" w:lineRule="auto"/>
      <w:ind w:left="1134"/>
    </w:pPr>
    <w:rPr>
      <w:rFonts w:asciiTheme="minorHAnsi" w:hAnsiTheme="minorHAnsi"/>
      <w:noProof/>
      <w:szCs w:val="20"/>
    </w:rPr>
  </w:style>
  <w:style w:type="paragraph" w:styleId="En-tte">
    <w:name w:val="header"/>
    <w:basedOn w:val="Normal"/>
    <w:link w:val="En-tteCar"/>
    <w:uiPriority w:val="4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En-tteCar">
    <w:name w:val="En-tête Car"/>
    <w:basedOn w:val="Policepardfaut"/>
    <w:link w:val="En-tte"/>
    <w:uiPriority w:val="4"/>
    <w:rsid w:val="00AD68A2"/>
    <w:rPr>
      <w:rFonts w:ascii="Arial" w:hAnsi="Arial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D68A2"/>
    <w:rPr>
      <w:rFonts w:ascii="Arial" w:hAnsi="Arial"/>
      <w:sz w:val="16"/>
    </w:rPr>
  </w:style>
  <w:style w:type="paragraph" w:styleId="TM4">
    <w:name w:val="toc 4"/>
    <w:basedOn w:val="Normal"/>
    <w:next w:val="Normal"/>
    <w:autoRedefine/>
    <w:uiPriority w:val="39"/>
    <w:unhideWhenUsed/>
    <w:rsid w:val="00AD68A2"/>
    <w:pPr>
      <w:tabs>
        <w:tab w:val="left" w:pos="2552"/>
        <w:tab w:val="right" w:leader="dot" w:pos="9628"/>
      </w:tabs>
      <w:spacing w:after="0"/>
      <w:ind w:left="1701"/>
    </w:pPr>
    <w:rPr>
      <w:rFonts w:asciiTheme="minorHAnsi" w:hAnsiTheme="minorHAnsi"/>
      <w:noProof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D68A2"/>
    <w:pPr>
      <w:tabs>
        <w:tab w:val="left" w:pos="3261"/>
        <w:tab w:val="right" w:leader="dot" w:pos="9628"/>
      </w:tabs>
      <w:spacing w:after="0"/>
      <w:ind w:left="2268"/>
    </w:pPr>
    <w:rPr>
      <w:rFonts w:asciiTheme="minorHAnsi" w:hAnsiTheme="minorHAnsi"/>
      <w:noProof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D68A2"/>
    <w:pPr>
      <w:tabs>
        <w:tab w:val="left" w:pos="3969"/>
        <w:tab w:val="right" w:leader="dot" w:pos="9628"/>
      </w:tabs>
      <w:spacing w:after="0"/>
      <w:ind w:left="2835"/>
    </w:pPr>
    <w:rPr>
      <w:rFonts w:asciiTheme="minorHAnsi" w:hAnsiTheme="minorHAnsi"/>
      <w:noProof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D68A2"/>
    <w:pPr>
      <w:tabs>
        <w:tab w:val="left" w:pos="4678"/>
        <w:tab w:val="right" w:leader="dot" w:pos="9628"/>
      </w:tabs>
      <w:spacing w:after="0"/>
      <w:ind w:left="3402"/>
    </w:pPr>
    <w:rPr>
      <w:rFonts w:asciiTheme="minorHAnsi" w:hAnsiTheme="minorHAnsi"/>
      <w:noProof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D68A2"/>
    <w:pPr>
      <w:spacing w:after="0"/>
      <w:ind w:left="132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D68A2"/>
    <w:pPr>
      <w:spacing w:after="0"/>
      <w:ind w:left="1540"/>
    </w:pPr>
    <w:rPr>
      <w:rFonts w:asciiTheme="minorHAnsi" w:hAnsiTheme="minorHAnsi"/>
      <w:szCs w:val="20"/>
    </w:rPr>
  </w:style>
  <w:style w:type="character" w:styleId="Textedelespacerserv">
    <w:name w:val="Placeholder Text"/>
    <w:basedOn w:val="Policepardfaut"/>
    <w:uiPriority w:val="99"/>
    <w:semiHidden/>
    <w:rsid w:val="00AD68A2"/>
    <w:rPr>
      <w:color w:val="808080"/>
    </w:rPr>
  </w:style>
  <w:style w:type="paragraph" w:customStyle="1" w:styleId="Tableaunormal0">
    <w:name w:val="Tableau normal"/>
    <w:basedOn w:val="Normal"/>
    <w:uiPriority w:val="6"/>
    <w:rsid w:val="00AD68A2"/>
    <w:pPr>
      <w:keepNext/>
      <w:keepLines/>
      <w:jc w:val="center"/>
    </w:pPr>
    <w:rPr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AD68A2"/>
    <w:rPr>
      <w:sz w:val="18"/>
    </w:rPr>
  </w:style>
  <w:style w:type="table" w:customStyle="1" w:styleId="ListTable4Accent6">
    <w:name w:val="List Table 4 Accent 6"/>
    <w:basedOn w:val="TableauNormal"/>
    <w:uiPriority w:val="49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F39C6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table" w:customStyle="1" w:styleId="GridTable5DarkAccent5">
    <w:name w:val="Grid Table 5 Dark Accent 5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E7DC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band1Vert">
      <w:tblPr/>
      <w:tcPr>
        <w:shd w:val="clear" w:color="auto" w:fill="CFBACF" w:themeFill="accent5" w:themeFillTint="66"/>
      </w:tcPr>
    </w:tblStylePr>
    <w:tblStylePr w:type="band1Horz">
      <w:tblPr/>
      <w:tcPr>
        <w:shd w:val="clear" w:color="auto" w:fill="CFBACF" w:themeFill="accent5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DE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band1Vert">
      <w:tblPr/>
      <w:tcPr>
        <w:shd w:val="clear" w:color="auto" w:fill="BCE0BD" w:themeFill="accent1" w:themeFillTint="66"/>
      </w:tcPr>
    </w:tblStylePr>
    <w:tblStylePr w:type="band1Horz">
      <w:tblPr/>
      <w:tcPr>
        <w:shd w:val="clear" w:color="auto" w:fill="BCE0BD" w:themeFill="accent1" w:themeFillTint="66"/>
      </w:tcPr>
    </w:tblStylePr>
  </w:style>
  <w:style w:type="table" w:styleId="Grilledutableau">
    <w:name w:val="Table Grid"/>
    <w:basedOn w:val="TableauNormal"/>
    <w:rsid w:val="00AD6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GridTable5DarkAccent2">
    <w:name w:val="Grid Table 5 Dark Accent 2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CE8EE" w:themeFill="accent2" w:themeFillTint="33"/>
    </w:tc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band1Vert">
      <w:tblPr/>
      <w:tcPr>
        <w:shd w:val="clear" w:color="auto" w:fill="B9D1DE" w:themeFill="accent2" w:themeFillTint="66"/>
      </w:tcPr>
    </w:tblStylePr>
    <w:tblStylePr w:type="band1Horz">
      <w:tblPr/>
      <w:tcPr>
        <w:shd w:val="clear" w:color="auto" w:fill="B9D1DE" w:themeFill="accent2" w:themeFillTint="66"/>
      </w:tcPr>
    </w:tblStylePr>
  </w:style>
  <w:style w:type="table" w:customStyle="1" w:styleId="UmanisRougeBandes">
    <w:name w:val="Umanis Rouge Bandes"/>
    <w:aliases w:val="Umanis Rouge,Umanis Tableau Rouge"/>
    <w:basedOn w:val="GridTable4Accent6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F7CFCF" w:themeColor="text2" w:themeTint="33"/>
        <w:left w:val="single" w:sz="4" w:space="0" w:color="F7CFCF" w:themeColor="text2" w:themeTint="33"/>
        <w:bottom w:val="single" w:sz="4" w:space="0" w:color="F7CFCF" w:themeColor="text2" w:themeTint="33"/>
        <w:right w:val="single" w:sz="4" w:space="0" w:color="F7CFCF" w:themeColor="text2" w:themeTint="33"/>
        <w:insideH w:val="single" w:sz="4" w:space="0" w:color="FFFFFF" w:themeColor="background1"/>
        <w:insideV w:val="single" w:sz="4" w:space="0" w:color="F7CFCF" w:themeColor="tex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  <w:insideH w:val="nil"/>
          <w:insideV w:val="single" w:sz="4" w:space="0" w:color="FFFFFF" w:themeColor="background1"/>
        </w:tcBorders>
        <w:shd w:val="clear" w:color="auto" w:fill="CB1F20" w:themeFill="text2"/>
      </w:tcPr>
    </w:tblStylePr>
    <w:tblStylePr w:type="lastRow">
      <w:rPr>
        <w:b/>
        <w:bCs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CFCF" w:themeFill="text2" w:themeFillTint="33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4" w:space="0" w:color="F7CFCF" w:themeColor="tex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7CFCF" w:themeFill="text2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96BBCE" w:themeColor="accent2" w:themeTint="99"/>
        <w:left w:val="single" w:sz="4" w:space="0" w:color="96BBCE" w:themeColor="accent2" w:themeTint="99"/>
        <w:bottom w:val="single" w:sz="4" w:space="0" w:color="96BBCE" w:themeColor="accent2" w:themeTint="99"/>
        <w:right w:val="single" w:sz="4" w:space="0" w:color="96BBCE" w:themeColor="accent2" w:themeTint="99"/>
        <w:insideH w:val="single" w:sz="4" w:space="0" w:color="96BBCE" w:themeColor="accent2" w:themeTint="99"/>
        <w:insideV w:val="single" w:sz="4" w:space="0" w:color="96BBCE" w:themeColor="accent2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shd w:val="clear" w:color="auto" w:fill="DCE8EE" w:themeFill="accent2" w:themeFillTint="33"/>
      </w:tcPr>
    </w:tblStylePr>
  </w:style>
  <w:style w:type="paragraph" w:customStyle="1" w:styleId="PuceN1">
    <w:name w:val="Puce N1"/>
    <w:basedOn w:val="Normal"/>
    <w:link w:val="PuceN1Car"/>
    <w:qFormat/>
    <w:rsid w:val="006327BD"/>
    <w:pPr>
      <w:numPr>
        <w:numId w:val="2"/>
      </w:numPr>
      <w:spacing w:after="120" w:line="360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D68A2"/>
    <w:rPr>
      <w:color w:val="3C6A82" w:themeColor="accent2" w:themeShade="BF"/>
      <w:u w:val="single"/>
    </w:rPr>
  </w:style>
  <w:style w:type="paragraph" w:styleId="Normalcentr">
    <w:name w:val="Block Text"/>
    <w:basedOn w:val="Normal"/>
    <w:uiPriority w:val="99"/>
    <w:semiHidden/>
    <w:unhideWhenUsed/>
    <w:rsid w:val="00AD68A2"/>
    <w:pPr>
      <w:ind w:left="1152" w:right="1152"/>
    </w:pPr>
    <w:rPr>
      <w:rFonts w:asciiTheme="minorHAnsi" w:eastAsiaTheme="minorEastAsia" w:hAnsiTheme="minorHAnsi"/>
      <w:i/>
      <w:iCs/>
    </w:rPr>
  </w:style>
  <w:style w:type="paragraph" w:customStyle="1" w:styleId="PuceN2">
    <w:name w:val="Puce N2"/>
    <w:basedOn w:val="PuceN1"/>
    <w:link w:val="PuceN2Car"/>
    <w:qFormat/>
    <w:rsid w:val="006327BD"/>
    <w:pPr>
      <w:numPr>
        <w:ilvl w:val="1"/>
      </w:numPr>
    </w:pPr>
  </w:style>
  <w:style w:type="paragraph" w:customStyle="1" w:styleId="PuceN3">
    <w:name w:val="Puce N3"/>
    <w:basedOn w:val="PuceN2"/>
    <w:link w:val="PuceN3Car"/>
    <w:qFormat/>
    <w:rsid w:val="006327BD"/>
    <w:pPr>
      <w:numPr>
        <w:ilvl w:val="2"/>
      </w:numPr>
    </w:pPr>
  </w:style>
  <w:style w:type="character" w:styleId="Rfrenceintense">
    <w:name w:val="Intense Reference"/>
    <w:basedOn w:val="Policepardfaut"/>
    <w:uiPriority w:val="32"/>
    <w:qFormat/>
    <w:rsid w:val="00AD68A2"/>
    <w:rPr>
      <w:b/>
      <w:bCs/>
      <w:smallCaps/>
      <w:color w:val="518EAE" w:themeColor="accent2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68A2"/>
    <w:pPr>
      <w:pBdr>
        <w:top w:val="single" w:sz="4" w:space="10" w:color="518EAE" w:themeColor="accent2"/>
        <w:bottom w:val="single" w:sz="4" w:space="10" w:color="518EAE" w:themeColor="accent2"/>
      </w:pBdr>
      <w:spacing w:before="360" w:after="360"/>
      <w:ind w:left="864" w:right="864"/>
      <w:jc w:val="center"/>
    </w:pPr>
    <w:rPr>
      <w:iCs/>
      <w:color w:val="518EA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68A2"/>
    <w:rPr>
      <w:rFonts w:ascii="Arial" w:hAnsi="Arial"/>
      <w:iCs/>
      <w:color w:val="518EAE" w:themeColor="accent2"/>
      <w:sz w:val="20"/>
    </w:rPr>
  </w:style>
  <w:style w:type="character" w:styleId="Emphaseintense">
    <w:name w:val="Intense Emphasis"/>
    <w:basedOn w:val="Policepardfaut"/>
    <w:uiPriority w:val="21"/>
    <w:qFormat/>
    <w:rsid w:val="00AD68A2"/>
    <w:rPr>
      <w:i/>
      <w:iCs/>
      <w:color w:val="CB1F20"/>
    </w:rPr>
  </w:style>
  <w:style w:type="table" w:customStyle="1" w:styleId="Umanisbleu">
    <w:name w:val="Umanis bleu"/>
    <w:aliases w:val="Umanis Bleu,Umanis Tableau Bleu"/>
    <w:basedOn w:val="GridTable4Accent2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DCE8EE" w:themeColor="accent2" w:themeTint="33"/>
        <w:left w:val="single" w:sz="4" w:space="0" w:color="DCE8EE" w:themeColor="accent2" w:themeTint="33"/>
        <w:bottom w:val="single" w:sz="4" w:space="0" w:color="DCE8EE" w:themeColor="accent2" w:themeTint="33"/>
        <w:right w:val="single" w:sz="4" w:space="0" w:color="DCE8EE" w:themeColor="accent2" w:themeTint="33"/>
        <w:insideH w:val="single" w:sz="4" w:space="0" w:color="FFFFFF" w:themeColor="background1"/>
        <w:insideV w:val="single" w:sz="4" w:space="0" w:color="DCE8EE" w:themeColor="accen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single" w:sz="4" w:space="0" w:color="FFFFFF" w:themeColor="background1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single" w:sz="4" w:space="0" w:color="DCE8EE" w:themeColor="accent2" w:themeTint="33"/>
          <w:left w:val="single" w:sz="4" w:space="0" w:color="DCE8EE" w:themeColor="accent2" w:themeTint="33"/>
          <w:bottom w:val="single" w:sz="4" w:space="0" w:color="DCE8EE" w:themeColor="accent2" w:themeTint="33"/>
          <w:right w:val="single" w:sz="4" w:space="0" w:color="DCE8EE" w:themeColor="accen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tcBorders>
          <w:top w:val="nil"/>
          <w:left w:val="single" w:sz="4" w:space="0" w:color="DCE8EE" w:themeColor="accen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CE8EE" w:themeFill="accent2" w:themeFillTint="33"/>
      </w:tcPr>
    </w:tblStylePr>
  </w:style>
  <w:style w:type="table" w:customStyle="1" w:styleId="ListTable3Accent2">
    <w:name w:val="List Table 3 Accent 2"/>
    <w:basedOn w:val="TableauNormal"/>
    <w:uiPriority w:val="48"/>
    <w:rsid w:val="00AD68A2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518EAE" w:themeColor="accent2"/>
        <w:left w:val="single" w:sz="4" w:space="0" w:color="518EAE" w:themeColor="accent2"/>
        <w:bottom w:val="single" w:sz="4" w:space="0" w:color="518EAE" w:themeColor="accent2"/>
        <w:right w:val="single" w:sz="4" w:space="0" w:color="518EA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8EAE" w:themeColor="accent2"/>
          <w:right w:val="single" w:sz="4" w:space="0" w:color="518EAE" w:themeColor="accent2"/>
        </w:tcBorders>
      </w:tcPr>
    </w:tblStylePr>
    <w:tblStylePr w:type="band1Horz">
      <w:tblPr/>
      <w:tcPr>
        <w:tcBorders>
          <w:top w:val="single" w:sz="4" w:space="0" w:color="518EAE" w:themeColor="accent2"/>
          <w:bottom w:val="single" w:sz="4" w:space="0" w:color="518EA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8EAE" w:themeColor="accent2"/>
          <w:left w:val="nil"/>
        </w:tcBorders>
      </w:tcPr>
    </w:tblStylePr>
    <w:tblStylePr w:type="swCell">
      <w:tblPr/>
      <w:tcPr>
        <w:tcBorders>
          <w:top w:val="double" w:sz="4" w:space="0" w:color="518EAE" w:themeColor="accent2"/>
          <w:right w:val="nil"/>
        </w:tcBorders>
      </w:tcPr>
    </w:tblStylePr>
  </w:style>
  <w:style w:type="character" w:customStyle="1" w:styleId="PuceN2Car">
    <w:name w:val="Puce N2 Car"/>
    <w:basedOn w:val="Policepardfaut"/>
    <w:link w:val="PuceN2"/>
    <w:rsid w:val="006327BD"/>
    <w:rPr>
      <w:rFonts w:ascii="Calibri" w:hAnsi="Calibri"/>
      <w:sz w:val="20"/>
    </w:rPr>
  </w:style>
  <w:style w:type="character" w:customStyle="1" w:styleId="Sparateurs">
    <w:name w:val="Séparateurs"/>
    <w:basedOn w:val="Policepardfaut"/>
    <w:uiPriority w:val="6"/>
    <w:semiHidden/>
    <w:qFormat/>
    <w:rsid w:val="00AD68A2"/>
    <w:rPr>
      <w:color w:val="B9D1DE" w:themeColor="accent2" w:themeTint="66"/>
      <w:sz w:val="22"/>
    </w:rPr>
  </w:style>
  <w:style w:type="paragraph" w:customStyle="1" w:styleId="Titrecatalogue">
    <w:name w:val="Titre catalogue"/>
    <w:basedOn w:val="Normal"/>
    <w:autoRedefine/>
    <w:uiPriority w:val="6"/>
    <w:unhideWhenUsed/>
    <w:rsid w:val="00AD68A2"/>
    <w:pPr>
      <w:spacing w:before="120" w:after="60" w:line="228" w:lineRule="auto"/>
    </w:pPr>
    <w:rPr>
      <w:b/>
      <w:bCs/>
      <w:smallCaps/>
      <w:color w:val="518EAE" w:themeColor="accent2"/>
    </w:rPr>
  </w:style>
  <w:style w:type="table" w:customStyle="1" w:styleId="PlainTable4">
    <w:name w:val="Plain Table 4"/>
    <w:basedOn w:val="TableauNormal"/>
    <w:uiPriority w:val="44"/>
    <w:rsid w:val="00AD68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  <w:insideV w:val="single" w:sz="4" w:space="0" w:color="F39C68" w:themeColor="accent6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D68A2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8A2"/>
    <w:rPr>
      <w:rFonts w:ascii="Arial" w:hAnsi="Arial" w:cs="Segoe UI"/>
      <w:sz w:val="18"/>
      <w:szCs w:val="18"/>
    </w:rPr>
  </w:style>
  <w:style w:type="character" w:customStyle="1" w:styleId="PuceN1Car">
    <w:name w:val="Puce N1 Car"/>
    <w:basedOn w:val="Policepardfaut"/>
    <w:link w:val="PuceN1"/>
    <w:rsid w:val="006327BD"/>
    <w:rPr>
      <w:rFonts w:ascii="Calibri" w:hAnsi="Calibri"/>
      <w:sz w:val="20"/>
    </w:rPr>
  </w:style>
  <w:style w:type="character" w:customStyle="1" w:styleId="PuceN3Car">
    <w:name w:val="Puce N3 Car"/>
    <w:basedOn w:val="PuceN1Car"/>
    <w:link w:val="PuceN3"/>
    <w:rsid w:val="006327BD"/>
    <w:rPr>
      <w:rFonts w:ascii="Calibri" w:hAnsi="Calibri"/>
      <w:sz w:val="20"/>
    </w:rPr>
  </w:style>
  <w:style w:type="table" w:customStyle="1" w:styleId="GridTable5DarkAccent6">
    <w:name w:val="Grid Table 5 Dark Accent 6"/>
    <w:aliases w:val="Umanis Orange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BDE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band1Vert">
      <w:tblPr/>
      <w:tcPr>
        <w:shd w:val="clear" w:color="auto" w:fill="F7BD9A" w:themeFill="accent6" w:themeFillTint="66"/>
      </w:tcPr>
    </w:tblStylePr>
    <w:tblStylePr w:type="band1Horz">
      <w:tblPr/>
      <w:tcPr>
        <w:shd w:val="clear" w:color="auto" w:fill="F7BD9A" w:themeFill="accent6" w:themeFillTint="66"/>
      </w:tcPr>
    </w:tblStylePr>
  </w:style>
  <w:style w:type="paragraph" w:styleId="Sansinterligne">
    <w:name w:val="No Spacing"/>
    <w:qFormat/>
    <w:rsid w:val="00AD68A2"/>
    <w:pPr>
      <w:spacing w:after="40" w:line="240" w:lineRule="auto"/>
      <w:jc w:val="both"/>
    </w:pPr>
    <w:rPr>
      <w:rFonts w:ascii="Arial" w:hAnsi="Arial"/>
      <w:sz w:val="20"/>
    </w:rPr>
  </w:style>
  <w:style w:type="table" w:styleId="Thmedutableau">
    <w:name w:val="Table Theme"/>
    <w:basedOn w:val="TableauNormal"/>
    <w:uiPriority w:val="99"/>
    <w:unhideWhenUsed/>
    <w:rsid w:val="00AD68A2"/>
    <w:pPr>
      <w:spacing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PlainTable2">
    <w:name w:val="Plain Table 2"/>
    <w:basedOn w:val="TableauNormal"/>
    <w:uiPriority w:val="42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5DarkAccent3">
    <w:name w:val="Grid Table 5 Dark Accent 3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3F5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band1Vert">
      <w:tblPr/>
      <w:tcPr>
        <w:shd w:val="clear" w:color="auto" w:fill="E7EC9C" w:themeFill="accent3" w:themeFillTint="66"/>
      </w:tcPr>
    </w:tblStylePr>
    <w:tblStylePr w:type="band1Horz">
      <w:tblPr/>
      <w:tcPr>
        <w:shd w:val="clear" w:color="auto" w:fill="E7EC9C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8F0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band1Vert">
      <w:tblPr/>
      <w:tcPr>
        <w:shd w:val="clear" w:color="auto" w:fill="B2E2D7" w:themeFill="accent4" w:themeFillTint="66"/>
      </w:tcPr>
    </w:tblStylePr>
    <w:tblStylePr w:type="band1Horz">
      <w:tblPr/>
      <w:tcPr>
        <w:shd w:val="clear" w:color="auto" w:fill="B2E2D7" w:themeFill="accent4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AD68A2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B798B6" w:themeColor="accent5" w:themeTint="99"/>
        <w:left w:val="single" w:sz="4" w:space="0" w:color="B798B6" w:themeColor="accent5" w:themeTint="99"/>
        <w:bottom w:val="single" w:sz="4" w:space="0" w:color="B798B6" w:themeColor="accent5" w:themeTint="99"/>
        <w:right w:val="single" w:sz="4" w:space="0" w:color="B798B6" w:themeColor="accent5" w:themeTint="99"/>
        <w:insideH w:val="single" w:sz="4" w:space="0" w:color="B798B6" w:themeColor="accent5" w:themeTint="99"/>
        <w:insideV w:val="single" w:sz="4" w:space="0" w:color="B798B6" w:themeColor="accent5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5A81" w:themeColor="accent5"/>
          <w:left w:val="single" w:sz="4" w:space="0" w:color="825A81" w:themeColor="accent5"/>
          <w:bottom w:val="single" w:sz="4" w:space="0" w:color="825A81" w:themeColor="accent5"/>
          <w:right w:val="single" w:sz="4" w:space="0" w:color="825A81" w:themeColor="accent5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</w:rPr>
      <w:tblPr/>
      <w:tcPr>
        <w:tcBorders>
          <w:top w:val="double" w:sz="4" w:space="0" w:color="825A8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CE7" w:themeFill="accent5" w:themeFillTint="33"/>
      </w:tcPr>
    </w:tblStylePr>
    <w:tblStylePr w:type="band1Horz">
      <w:tblPr/>
      <w:tcPr>
        <w:shd w:val="clear" w:color="auto" w:fill="E7DCE7" w:themeFill="accent5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8CD3C3" w:themeColor="accent4" w:themeTint="99"/>
        <w:left w:val="single" w:sz="4" w:space="0" w:color="8CD3C3" w:themeColor="accent4" w:themeTint="99"/>
        <w:bottom w:val="single" w:sz="4" w:space="0" w:color="8CD3C3" w:themeColor="accent4" w:themeTint="99"/>
        <w:right w:val="single" w:sz="4" w:space="0" w:color="8CD3C3" w:themeColor="accent4" w:themeTint="99"/>
        <w:insideH w:val="single" w:sz="4" w:space="0" w:color="8CD3C3" w:themeColor="accent4" w:themeTint="99"/>
        <w:insideV w:val="single" w:sz="4" w:space="0" w:color="8CD3C3" w:themeColor="accent4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B39B" w:themeColor="accent4"/>
          <w:left w:val="single" w:sz="4" w:space="0" w:color="44B39B" w:themeColor="accent4"/>
          <w:bottom w:val="single" w:sz="4" w:space="0" w:color="44B39B" w:themeColor="accent4"/>
          <w:right w:val="single" w:sz="4" w:space="0" w:color="44B39B" w:themeColor="accent4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</w:rPr>
      <w:tblPr/>
      <w:tcPr>
        <w:tcBorders>
          <w:top w:val="double" w:sz="4" w:space="0" w:color="44B3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0EB" w:themeFill="accent4" w:themeFillTint="33"/>
      </w:tcPr>
    </w:tblStylePr>
    <w:tblStylePr w:type="band1Horz">
      <w:tblPr/>
      <w:tcPr>
        <w:shd w:val="clear" w:color="auto" w:fill="D8F0EB" w:themeFill="accent4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CE26B" w:themeColor="accent3" w:themeTint="99"/>
        <w:left w:val="single" w:sz="4" w:space="0" w:color="DCE26B" w:themeColor="accent3" w:themeTint="99"/>
        <w:bottom w:val="single" w:sz="4" w:space="0" w:color="DCE26B" w:themeColor="accent3" w:themeTint="99"/>
        <w:right w:val="single" w:sz="4" w:space="0" w:color="DCE26B" w:themeColor="accent3" w:themeTint="99"/>
        <w:insideH w:val="single" w:sz="4" w:space="0" w:color="DCE26B" w:themeColor="accent3" w:themeTint="99"/>
        <w:insideV w:val="single" w:sz="4" w:space="0" w:color="DCE26B" w:themeColor="accent3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B623" w:themeColor="accent3"/>
          <w:left w:val="single" w:sz="4" w:space="0" w:color="AEB623" w:themeColor="accent3"/>
          <w:bottom w:val="single" w:sz="4" w:space="0" w:color="AEB623" w:themeColor="accent3"/>
          <w:right w:val="single" w:sz="4" w:space="0" w:color="AEB623" w:themeColor="accent3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</w:rPr>
      <w:tblPr/>
      <w:tcPr>
        <w:tcBorders>
          <w:top w:val="double" w:sz="4" w:space="0" w:color="AEB6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5CD" w:themeFill="accent3" w:themeFillTint="33"/>
      </w:tcPr>
    </w:tblStylePr>
    <w:tblStylePr w:type="band1Horz">
      <w:tblPr/>
      <w:tcPr>
        <w:shd w:val="clear" w:color="auto" w:fill="F3F5CD" w:themeFill="accent3" w:themeFillTint="33"/>
      </w:tcPr>
    </w:tblStylePr>
  </w:style>
  <w:style w:type="table" w:customStyle="1" w:styleId="GridTable5Dark">
    <w:name w:val="Grid Table 5 Dark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6">
    <w:name w:val="List Table 3 Accent 6"/>
    <w:basedOn w:val="TableauNormal"/>
    <w:uiPriority w:val="48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5E11" w:themeColor="accent6"/>
        <w:left w:val="single" w:sz="4" w:space="0" w:color="DF5E11" w:themeColor="accent6"/>
        <w:bottom w:val="single" w:sz="4" w:space="0" w:color="DF5E11" w:themeColor="accent6"/>
        <w:right w:val="single" w:sz="4" w:space="0" w:color="DF5E1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E11" w:themeColor="accent6"/>
          <w:right w:val="single" w:sz="4" w:space="0" w:color="DF5E11" w:themeColor="accent6"/>
        </w:tcBorders>
      </w:tcPr>
    </w:tblStylePr>
    <w:tblStylePr w:type="band1Horz">
      <w:tblPr/>
      <w:tcPr>
        <w:tcBorders>
          <w:top w:val="single" w:sz="4" w:space="0" w:color="DF5E11" w:themeColor="accent6"/>
          <w:bottom w:val="single" w:sz="4" w:space="0" w:color="DF5E1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E11" w:themeColor="accent6"/>
          <w:left w:val="nil"/>
        </w:tcBorders>
      </w:tcPr>
    </w:tblStylePr>
    <w:tblStylePr w:type="swCell">
      <w:tblPr/>
      <w:tcPr>
        <w:tcBorders>
          <w:top w:val="double" w:sz="4" w:space="0" w:color="DF5E11" w:themeColor="accent6"/>
          <w:right w:val="nil"/>
        </w:tcBorders>
      </w:tcPr>
    </w:tblStylePr>
  </w:style>
  <w:style w:type="character" w:styleId="CodeHTML">
    <w:name w:val="HTML Code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68A2"/>
    <w:rPr>
      <w:rFonts w:ascii="Courier New" w:hAnsi="Courier New"/>
      <w:sz w:val="18"/>
      <w:szCs w:val="21"/>
    </w:rPr>
  </w:style>
  <w:style w:type="paragraph" w:styleId="Textedemacro">
    <w:name w:val="macro"/>
    <w:link w:val="TextedemacroCar"/>
    <w:uiPriority w:val="99"/>
    <w:semiHidden/>
    <w:unhideWhenUsed/>
    <w:rsid w:val="00AD68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  <w:jc w:val="both"/>
    </w:pPr>
    <w:rPr>
      <w:rFonts w:ascii="Courier New" w:hAnsi="Courier New"/>
      <w:sz w:val="18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68A2"/>
    <w:rPr>
      <w:rFonts w:ascii="Courier New" w:hAnsi="Courier New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AD68A2"/>
    <w:rPr>
      <w:rFonts w:cs="Times New Roman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D68A2"/>
    <w:rPr>
      <w:rFonts w:ascii="Courier New" w:hAnsi="Courier New"/>
      <w:sz w:val="22"/>
      <w:szCs w:val="24"/>
    </w:rPr>
  </w:style>
  <w:style w:type="character" w:styleId="ClavierHTML">
    <w:name w:val="HTML Keyboard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8A2"/>
    <w:rPr>
      <w:rFonts w:ascii="Courier New" w:hAnsi="Courier New"/>
      <w:sz w:val="18"/>
      <w:szCs w:val="20"/>
    </w:rPr>
  </w:style>
  <w:style w:type="table" w:customStyle="1" w:styleId="PlainTable1">
    <w:name w:val="Plain Table 1"/>
    <w:basedOn w:val="TableauNormal"/>
    <w:uiPriority w:val="41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ret">
    <w:name w:val="Secret"/>
    <w:basedOn w:val="TITREDOCUMENT"/>
    <w:uiPriority w:val="11"/>
    <w:semiHidden/>
    <w:qFormat/>
    <w:rsid w:val="00AD68A2"/>
    <w:rPr>
      <w:i/>
      <w:sz w:val="36"/>
    </w:rPr>
  </w:style>
  <w:style w:type="numbering" w:customStyle="1" w:styleId="EnumrationUmanis">
    <w:name w:val="Enumération Umanis"/>
    <w:uiPriority w:val="99"/>
    <w:rsid w:val="006327BD"/>
    <w:pPr>
      <w:numPr>
        <w:numId w:val="3"/>
      </w:numPr>
    </w:pPr>
  </w:style>
  <w:style w:type="paragraph" w:customStyle="1" w:styleId="SOUSSOUSTITREDOCUMENT">
    <w:name w:val="SOUS SOUS TITRE DOCUMENT"/>
    <w:basedOn w:val="Normal"/>
    <w:uiPriority w:val="6"/>
    <w:semiHidden/>
    <w:qFormat/>
    <w:rsid w:val="00172304"/>
    <w:pPr>
      <w:jc w:val="right"/>
    </w:pPr>
    <w:rPr>
      <w:color w:val="7F7F7F" w:themeColor="text1" w:themeTint="80"/>
      <w:sz w:val="44"/>
      <w:szCs w:val="44"/>
    </w:rPr>
  </w:style>
  <w:style w:type="character" w:styleId="Marquedecommentaire">
    <w:name w:val="annotation reference"/>
    <w:basedOn w:val="Policepardfaut"/>
    <w:uiPriority w:val="99"/>
    <w:semiHidden/>
    <w:unhideWhenUsed/>
    <w:rsid w:val="00B36C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C2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6C2B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C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6C2B"/>
    <w:rPr>
      <w:rFonts w:ascii="Calibri" w:hAnsi="Calibri"/>
      <w:b/>
      <w:bCs/>
      <w:sz w:val="20"/>
      <w:szCs w:val="20"/>
    </w:rPr>
  </w:style>
  <w:style w:type="character" w:styleId="Accentuation">
    <w:name w:val="Emphasis"/>
    <w:basedOn w:val="Policepardfaut"/>
    <w:uiPriority w:val="20"/>
    <w:qFormat/>
    <w:rsid w:val="0099580C"/>
    <w:rPr>
      <w:i/>
      <w:iCs/>
    </w:rPr>
  </w:style>
  <w:style w:type="paragraph" w:customStyle="1" w:styleId="Default">
    <w:name w:val="Default"/>
    <w:rsid w:val="00114FE6"/>
    <w:pPr>
      <w:autoSpaceDE w:val="0"/>
      <w:autoSpaceDN w:val="0"/>
      <w:adjustRightInd w:val="0"/>
      <w:spacing w:after="0" w:line="240" w:lineRule="auto"/>
    </w:pPr>
    <w:rPr>
      <w:rFonts w:ascii="OCNDFD+Arial,Bold" w:hAnsi="OCNDFD+Arial,Bold" w:cs="OCNDFD+Arial,Bold"/>
      <w:color w:val="000000"/>
      <w:sz w:val="24"/>
      <w:szCs w:val="24"/>
    </w:rPr>
  </w:style>
  <w:style w:type="paragraph" w:customStyle="1" w:styleId="style16">
    <w:name w:val="style16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1">
    <w:name w:val="style11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3">
    <w:name w:val="style13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2">
    <w:name w:val="style12"/>
    <w:basedOn w:val="Policepardfaut"/>
    <w:rsid w:val="005B7C6B"/>
  </w:style>
  <w:style w:type="paragraph" w:customStyle="1" w:styleId="style14">
    <w:name w:val="style14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8">
    <w:name w:val="style18"/>
    <w:basedOn w:val="Policepardfaut"/>
    <w:rsid w:val="005B7C6B"/>
  </w:style>
  <w:style w:type="paragraph" w:customStyle="1" w:styleId="style15">
    <w:name w:val="style15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0">
    <w:name w:val="style10"/>
    <w:basedOn w:val="Policepardfaut"/>
    <w:rsid w:val="005B7C6B"/>
  </w:style>
  <w:style w:type="character" w:customStyle="1" w:styleId="style23">
    <w:name w:val="style23"/>
    <w:basedOn w:val="Policepardfaut"/>
    <w:rsid w:val="005B7C6B"/>
  </w:style>
  <w:style w:type="character" w:customStyle="1" w:styleId="style3">
    <w:name w:val="style3"/>
    <w:basedOn w:val="Policepardfaut"/>
    <w:rsid w:val="005B7C6B"/>
  </w:style>
  <w:style w:type="paragraph" w:customStyle="1" w:styleId="style39">
    <w:name w:val="style39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1">
    <w:name w:val="style31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3">
    <w:name w:val="style33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4">
    <w:name w:val="style34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7">
    <w:name w:val="style37"/>
    <w:basedOn w:val="Policepardfaut"/>
    <w:rsid w:val="005B7C6B"/>
  </w:style>
  <w:style w:type="character" w:customStyle="1" w:styleId="style38">
    <w:name w:val="style38"/>
    <w:basedOn w:val="Policepardfaut"/>
    <w:rsid w:val="005B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3" w:qFormat="1"/>
    <w:lsdException w:name="heading 5" w:uiPriority="5" w:qFormat="1"/>
    <w:lsdException w:name="heading 6" w:uiPriority="5" w:qFormat="1"/>
    <w:lsdException w:name="heading 7" w:uiPriority="5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4"/>
    <w:lsdException w:name="header" w:uiPriority="4"/>
    <w:lsdException w:name="caption" w:uiPriority="4" w:qFormat="1"/>
    <w:lsdException w:name="Title" w:uiPriority="10" w:unhideWhenUsed="0"/>
    <w:lsdException w:name="Default Paragraph Font" w:uiPriority="1"/>
    <w:lsdException w:name="Subtitle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24"/>
    <w:pPr>
      <w:spacing w:line="264" w:lineRule="auto"/>
      <w:jc w:val="both"/>
    </w:pPr>
    <w:rPr>
      <w:rFonts w:ascii="Calibri" w:hAnsi="Calibri"/>
      <w:sz w:val="20"/>
    </w:rPr>
  </w:style>
  <w:style w:type="paragraph" w:styleId="Titre1">
    <w:name w:val="heading 1"/>
    <w:basedOn w:val="Normal"/>
    <w:next w:val="Titre2"/>
    <w:link w:val="Titre1Car"/>
    <w:uiPriority w:val="2"/>
    <w:qFormat/>
    <w:rsid w:val="00566CD4"/>
    <w:pPr>
      <w:numPr>
        <w:numId w:val="1"/>
      </w:numPr>
      <w:ind w:left="431" w:hanging="431"/>
      <w:outlineLvl w:val="0"/>
    </w:pPr>
    <w:rPr>
      <w:rFonts w:cs="Arial"/>
      <w:b/>
      <w:caps/>
      <w:color w:val="CB1F20" w:themeColor="text2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2"/>
    <w:unhideWhenUsed/>
    <w:qFormat/>
    <w:rsid w:val="00A33069"/>
    <w:pPr>
      <w:keepNext/>
      <w:keepLines/>
      <w:numPr>
        <w:ilvl w:val="1"/>
      </w:numPr>
      <w:spacing w:before="240" w:after="120"/>
      <w:outlineLvl w:val="1"/>
    </w:pPr>
    <w:rPr>
      <w:color w:val="000000" w:themeColor="text1"/>
      <w:sz w:val="28"/>
    </w:rPr>
  </w:style>
  <w:style w:type="paragraph" w:styleId="Titre3">
    <w:name w:val="heading 3"/>
    <w:basedOn w:val="Titre2"/>
    <w:next w:val="Normal"/>
    <w:link w:val="Titre3Car"/>
    <w:uiPriority w:val="2"/>
    <w:unhideWhenUsed/>
    <w:qFormat/>
    <w:rsid w:val="00AD68A2"/>
    <w:pPr>
      <w:numPr>
        <w:ilvl w:val="2"/>
      </w:numPr>
      <w:spacing w:before="360"/>
      <w:outlineLvl w:val="2"/>
    </w:pPr>
    <w:rPr>
      <w:caps w:val="0"/>
      <w:color w:val="518EAE" w:themeColor="accent2"/>
      <w:sz w:val="24"/>
    </w:rPr>
  </w:style>
  <w:style w:type="paragraph" w:styleId="Titre4">
    <w:name w:val="heading 4"/>
    <w:basedOn w:val="Titre3"/>
    <w:next w:val="Normal"/>
    <w:link w:val="Titre4Car"/>
    <w:uiPriority w:val="3"/>
    <w:unhideWhenUsed/>
    <w:qFormat/>
    <w:rsid w:val="00AD68A2"/>
    <w:pPr>
      <w:numPr>
        <w:ilvl w:val="3"/>
      </w:numPr>
      <w:outlineLvl w:val="3"/>
    </w:pPr>
    <w:rPr>
      <w:i/>
      <w:color w:val="DF5E11" w:themeColor="accent6"/>
    </w:rPr>
  </w:style>
  <w:style w:type="paragraph" w:styleId="Titre5">
    <w:name w:val="heading 5"/>
    <w:basedOn w:val="Normal"/>
    <w:next w:val="Normal"/>
    <w:link w:val="Titre5Car"/>
    <w:uiPriority w:val="5"/>
    <w:unhideWhenUsed/>
    <w:qFormat/>
    <w:rsid w:val="00AD68A2"/>
    <w:pPr>
      <w:keepNext/>
      <w:keepLines/>
      <w:numPr>
        <w:ilvl w:val="4"/>
        <w:numId w:val="1"/>
      </w:numPr>
      <w:spacing w:before="360" w:after="60"/>
      <w:outlineLvl w:val="4"/>
    </w:pPr>
    <w:rPr>
      <w:rFonts w:eastAsiaTheme="majorEastAsia" w:cstheme="majorBidi"/>
      <w:b/>
      <w:color w:val="3F8942" w:themeColor="accent1" w:themeShade="BF"/>
      <w:sz w:val="22"/>
    </w:rPr>
  </w:style>
  <w:style w:type="paragraph" w:styleId="Titre6">
    <w:name w:val="heading 6"/>
    <w:basedOn w:val="Normal"/>
    <w:next w:val="Normal"/>
    <w:link w:val="Titre6Car"/>
    <w:uiPriority w:val="5"/>
    <w:unhideWhenUsed/>
    <w:qFormat/>
    <w:rsid w:val="00AD68A2"/>
    <w:pPr>
      <w:keepNext/>
      <w:keepLines/>
      <w:numPr>
        <w:ilvl w:val="5"/>
        <w:numId w:val="1"/>
      </w:numPr>
      <w:spacing w:before="360" w:after="60"/>
      <w:outlineLvl w:val="5"/>
    </w:pPr>
    <w:rPr>
      <w:rFonts w:eastAsiaTheme="majorEastAsia" w:cstheme="majorBidi"/>
      <w:b/>
      <w:i/>
      <w:color w:val="614360" w:themeColor="accent5" w:themeShade="BF"/>
      <w:sz w:val="22"/>
    </w:rPr>
  </w:style>
  <w:style w:type="paragraph" w:styleId="Titre7">
    <w:name w:val="heading 7"/>
    <w:basedOn w:val="Normal"/>
    <w:next w:val="Normal"/>
    <w:link w:val="Titre7Car"/>
    <w:uiPriority w:val="5"/>
    <w:unhideWhenUsed/>
    <w:qFormat/>
    <w:rsid w:val="00AD68A2"/>
    <w:pPr>
      <w:keepNext/>
      <w:keepLines/>
      <w:numPr>
        <w:ilvl w:val="6"/>
        <w:numId w:val="1"/>
      </w:numPr>
      <w:spacing w:before="360" w:after="60"/>
      <w:outlineLvl w:val="6"/>
    </w:pPr>
    <w:rPr>
      <w:rFonts w:eastAsiaTheme="majorEastAsia" w:cstheme="majorBidi"/>
      <w:b/>
      <w:i/>
      <w:iCs/>
      <w:color w:val="81881A" w:themeColor="accent3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68A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68A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2"/>
    <w:rsid w:val="00A33069"/>
    <w:rPr>
      <w:rFonts w:ascii="Calibri" w:hAnsi="Calibri" w:cs="Arial"/>
      <w:b/>
      <w:caps/>
      <w:color w:val="000000" w:themeColor="text1"/>
      <w:sz w:val="28"/>
      <w:szCs w:val="32"/>
    </w:rPr>
  </w:style>
  <w:style w:type="character" w:customStyle="1" w:styleId="Titre1Car">
    <w:name w:val="Titre 1 Car"/>
    <w:basedOn w:val="Policepardfaut"/>
    <w:link w:val="Titre1"/>
    <w:uiPriority w:val="2"/>
    <w:rsid w:val="00566CD4"/>
    <w:rPr>
      <w:rFonts w:ascii="Calibri" w:hAnsi="Calibri" w:cs="Arial"/>
      <w:b/>
      <w:caps/>
      <w:color w:val="CB1F20" w:themeColor="text2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2"/>
    <w:rsid w:val="00AD68A2"/>
    <w:rPr>
      <w:rFonts w:ascii="Calibri" w:hAnsi="Calibri" w:cs="Arial"/>
      <w:b/>
      <w:color w:val="518EAE" w:themeColor="accent2"/>
      <w:sz w:val="24"/>
      <w:szCs w:val="32"/>
    </w:rPr>
  </w:style>
  <w:style w:type="character" w:customStyle="1" w:styleId="Titre4Car">
    <w:name w:val="Titre 4 Car"/>
    <w:basedOn w:val="Policepardfaut"/>
    <w:link w:val="Titre4"/>
    <w:uiPriority w:val="3"/>
    <w:rsid w:val="00AD68A2"/>
    <w:rPr>
      <w:rFonts w:ascii="Calibri" w:hAnsi="Calibri" w:cs="Arial"/>
      <w:b/>
      <w:i/>
      <w:color w:val="DF5E11" w:themeColor="accent6"/>
      <w:sz w:val="24"/>
      <w:szCs w:val="32"/>
    </w:rPr>
  </w:style>
  <w:style w:type="character" w:customStyle="1" w:styleId="Titre5Car">
    <w:name w:val="Titre 5 Car"/>
    <w:basedOn w:val="Policepardfaut"/>
    <w:link w:val="Titre5"/>
    <w:uiPriority w:val="5"/>
    <w:rsid w:val="00AD68A2"/>
    <w:rPr>
      <w:rFonts w:ascii="Calibri" w:eastAsiaTheme="majorEastAsia" w:hAnsi="Calibri" w:cstheme="majorBidi"/>
      <w:b/>
      <w:color w:val="3F8942" w:themeColor="accent1" w:themeShade="BF"/>
    </w:rPr>
  </w:style>
  <w:style w:type="character" w:customStyle="1" w:styleId="Titre6Car">
    <w:name w:val="Titre 6 Car"/>
    <w:basedOn w:val="Policepardfaut"/>
    <w:link w:val="Titre6"/>
    <w:uiPriority w:val="5"/>
    <w:rsid w:val="00AD68A2"/>
    <w:rPr>
      <w:rFonts w:ascii="Calibri" w:eastAsiaTheme="majorEastAsia" w:hAnsi="Calibri" w:cstheme="majorBidi"/>
      <w:b/>
      <w:i/>
      <w:color w:val="614360" w:themeColor="accent5" w:themeShade="BF"/>
    </w:rPr>
  </w:style>
  <w:style w:type="character" w:customStyle="1" w:styleId="Titre7Car">
    <w:name w:val="Titre 7 Car"/>
    <w:basedOn w:val="Policepardfaut"/>
    <w:link w:val="Titre7"/>
    <w:uiPriority w:val="5"/>
    <w:rsid w:val="00AD68A2"/>
    <w:rPr>
      <w:rFonts w:ascii="Calibri" w:eastAsiaTheme="majorEastAsia" w:hAnsi="Calibri" w:cstheme="majorBidi"/>
      <w:b/>
      <w:i/>
      <w:iCs/>
      <w:color w:val="81881A" w:themeColor="accent3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D68A2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D68A2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4"/>
    <w:unhideWhenUsed/>
    <w:qFormat/>
    <w:rsid w:val="00AD68A2"/>
    <w:pPr>
      <w:widowControl w:val="0"/>
      <w:spacing w:after="200" w:line="240" w:lineRule="auto"/>
      <w:jc w:val="center"/>
    </w:pPr>
    <w:rPr>
      <w:i/>
      <w:iCs/>
      <w:color w:val="518EAE" w:themeColor="accent2"/>
      <w:sz w:val="18"/>
      <w:szCs w:val="18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AD68A2"/>
    <w:rPr>
      <w:b/>
      <w:caps/>
      <w:color w:val="000000" w:themeColor="text1"/>
      <w:sz w:val="24"/>
      <w:lang w:eastAsia="fr-FR"/>
    </w:rPr>
  </w:style>
  <w:style w:type="paragraph" w:customStyle="1" w:styleId="TITREDOCUMENT">
    <w:name w:val="TITRE DOCUMENT"/>
    <w:basedOn w:val="Normal"/>
    <w:link w:val="TITREDOCUMENTCar"/>
    <w:uiPriority w:val="6"/>
    <w:semiHidden/>
    <w:qFormat/>
    <w:rsid w:val="007F4DA3"/>
    <w:pPr>
      <w:jc w:val="right"/>
    </w:pPr>
    <w:rPr>
      <w:b/>
      <w:smallCaps/>
      <w:sz w:val="72"/>
      <w:szCs w:val="80"/>
    </w:rPr>
  </w:style>
  <w:style w:type="character" w:customStyle="1" w:styleId="TITREDOCUMENTCar">
    <w:name w:val="TITRE DOCUMENT Car"/>
    <w:basedOn w:val="Policepardfaut"/>
    <w:link w:val="TITREDOCUMENT"/>
    <w:uiPriority w:val="6"/>
    <w:semiHidden/>
    <w:rsid w:val="007F4DA3"/>
    <w:rPr>
      <w:rFonts w:ascii="Calibri" w:hAnsi="Calibri"/>
      <w:b/>
      <w:smallCaps/>
      <w:sz w:val="72"/>
      <w:szCs w:val="80"/>
    </w:rPr>
  </w:style>
  <w:style w:type="paragraph" w:customStyle="1" w:styleId="SOUSTITREDOCUMENT">
    <w:name w:val="SOUS TITRE DOCUMENT"/>
    <w:basedOn w:val="Normal"/>
    <w:link w:val="SOUSTITREDOCUMENTCar"/>
    <w:uiPriority w:val="6"/>
    <w:semiHidden/>
    <w:qFormat/>
    <w:rsid w:val="00172304"/>
    <w:pPr>
      <w:jc w:val="right"/>
    </w:pPr>
    <w:rPr>
      <w:b/>
      <w:color w:val="CB1F20" w:themeColor="text2"/>
      <w:sz w:val="52"/>
      <w:szCs w:val="52"/>
    </w:rPr>
  </w:style>
  <w:style w:type="character" w:customStyle="1" w:styleId="SOUSTITREDOCUMENTCar">
    <w:name w:val="SOUS TITRE DOCUMENT Car"/>
    <w:basedOn w:val="Policepardfaut"/>
    <w:link w:val="SOUSTITREDOCUMENT"/>
    <w:uiPriority w:val="6"/>
    <w:semiHidden/>
    <w:rsid w:val="00172304"/>
    <w:rPr>
      <w:rFonts w:ascii="Arial" w:hAnsi="Arial"/>
      <w:b/>
      <w:color w:val="CB1F20" w:themeColor="text2"/>
      <w:sz w:val="52"/>
      <w:szCs w:val="52"/>
    </w:rPr>
  </w:style>
  <w:style w:type="paragraph" w:customStyle="1" w:styleId="TtedeChapitre">
    <w:name w:val="Tête de Chapitre"/>
    <w:basedOn w:val="Normal"/>
    <w:link w:val="TtedeChapitreCar"/>
    <w:uiPriority w:val="4"/>
    <w:qFormat/>
    <w:rsid w:val="00AD68A2"/>
    <w:rPr>
      <w:b/>
      <w:caps/>
      <w:sz w:val="24"/>
      <w:szCs w:val="32"/>
    </w:rPr>
  </w:style>
  <w:style w:type="character" w:customStyle="1" w:styleId="TtedeChapitreCar">
    <w:name w:val="Tête de Chapitre Car"/>
    <w:basedOn w:val="Policepardfaut"/>
    <w:link w:val="TtedeChapitre"/>
    <w:uiPriority w:val="4"/>
    <w:rsid w:val="00AD68A2"/>
    <w:rPr>
      <w:rFonts w:ascii="Arial" w:hAnsi="Arial"/>
      <w:b/>
      <w:caps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D68A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D68A2"/>
    <w:pPr>
      <w:tabs>
        <w:tab w:val="left" w:pos="284"/>
        <w:tab w:val="right" w:leader="dot" w:pos="9638"/>
      </w:tabs>
      <w:spacing w:before="120" w:after="0" w:line="240" w:lineRule="auto"/>
    </w:pPr>
    <w:rPr>
      <w:b/>
      <w:bCs/>
      <w:caps/>
      <w:noProof/>
      <w:color w:val="C00000"/>
      <w:sz w:val="22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68A2"/>
    <w:pPr>
      <w:tabs>
        <w:tab w:val="left" w:pos="993"/>
        <w:tab w:val="right" w:leader="dot" w:pos="9638"/>
      </w:tabs>
      <w:spacing w:before="120" w:after="0" w:line="240" w:lineRule="auto"/>
      <w:ind w:left="567"/>
    </w:pPr>
    <w:rPr>
      <w:rFonts w:asciiTheme="minorHAnsi" w:eastAsiaTheme="minorEastAsia" w:hAnsiTheme="minorHAnsi"/>
      <w:b/>
      <w:bCs/>
      <w:caps/>
      <w:noProof/>
      <w:sz w:val="21"/>
      <w:lang w:eastAsia="fr-FR"/>
    </w:rPr>
  </w:style>
  <w:style w:type="character" w:styleId="Lienhypertexte">
    <w:name w:val="Hyperlink"/>
    <w:basedOn w:val="Policepardfaut"/>
    <w:uiPriority w:val="99"/>
    <w:unhideWhenUsed/>
    <w:rsid w:val="00AD68A2"/>
    <w:rPr>
      <w:color w:val="284757" w:themeColor="accent2" w:themeShade="8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D68A2"/>
    <w:pPr>
      <w:tabs>
        <w:tab w:val="left" w:pos="1701"/>
        <w:tab w:val="right" w:leader="dot" w:pos="9638"/>
      </w:tabs>
      <w:spacing w:after="0" w:line="240" w:lineRule="auto"/>
      <w:ind w:left="1134"/>
    </w:pPr>
    <w:rPr>
      <w:rFonts w:asciiTheme="minorHAnsi" w:hAnsiTheme="minorHAnsi"/>
      <w:noProof/>
      <w:szCs w:val="20"/>
    </w:rPr>
  </w:style>
  <w:style w:type="paragraph" w:styleId="En-tte">
    <w:name w:val="header"/>
    <w:basedOn w:val="Normal"/>
    <w:link w:val="En-tteCar"/>
    <w:uiPriority w:val="4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En-tteCar">
    <w:name w:val="En-tête Car"/>
    <w:basedOn w:val="Policepardfaut"/>
    <w:link w:val="En-tte"/>
    <w:uiPriority w:val="4"/>
    <w:rsid w:val="00AD68A2"/>
    <w:rPr>
      <w:rFonts w:ascii="Arial" w:hAnsi="Arial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AD68A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D68A2"/>
    <w:rPr>
      <w:rFonts w:ascii="Arial" w:hAnsi="Arial"/>
      <w:sz w:val="16"/>
    </w:rPr>
  </w:style>
  <w:style w:type="paragraph" w:styleId="TM4">
    <w:name w:val="toc 4"/>
    <w:basedOn w:val="Normal"/>
    <w:next w:val="Normal"/>
    <w:autoRedefine/>
    <w:uiPriority w:val="39"/>
    <w:unhideWhenUsed/>
    <w:rsid w:val="00AD68A2"/>
    <w:pPr>
      <w:tabs>
        <w:tab w:val="left" w:pos="2552"/>
        <w:tab w:val="right" w:leader="dot" w:pos="9628"/>
      </w:tabs>
      <w:spacing w:after="0"/>
      <w:ind w:left="1701"/>
    </w:pPr>
    <w:rPr>
      <w:rFonts w:asciiTheme="minorHAnsi" w:hAnsiTheme="minorHAnsi"/>
      <w:noProof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D68A2"/>
    <w:pPr>
      <w:tabs>
        <w:tab w:val="left" w:pos="3261"/>
        <w:tab w:val="right" w:leader="dot" w:pos="9628"/>
      </w:tabs>
      <w:spacing w:after="0"/>
      <w:ind w:left="2268"/>
    </w:pPr>
    <w:rPr>
      <w:rFonts w:asciiTheme="minorHAnsi" w:hAnsiTheme="minorHAnsi"/>
      <w:noProof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D68A2"/>
    <w:pPr>
      <w:tabs>
        <w:tab w:val="left" w:pos="3969"/>
        <w:tab w:val="right" w:leader="dot" w:pos="9628"/>
      </w:tabs>
      <w:spacing w:after="0"/>
      <w:ind w:left="2835"/>
    </w:pPr>
    <w:rPr>
      <w:rFonts w:asciiTheme="minorHAnsi" w:hAnsiTheme="minorHAnsi"/>
      <w:noProof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D68A2"/>
    <w:pPr>
      <w:tabs>
        <w:tab w:val="left" w:pos="4678"/>
        <w:tab w:val="right" w:leader="dot" w:pos="9628"/>
      </w:tabs>
      <w:spacing w:after="0"/>
      <w:ind w:left="3402"/>
    </w:pPr>
    <w:rPr>
      <w:rFonts w:asciiTheme="minorHAnsi" w:hAnsiTheme="minorHAnsi"/>
      <w:noProof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D68A2"/>
    <w:pPr>
      <w:spacing w:after="0"/>
      <w:ind w:left="132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D68A2"/>
    <w:pPr>
      <w:spacing w:after="0"/>
      <w:ind w:left="1540"/>
    </w:pPr>
    <w:rPr>
      <w:rFonts w:asciiTheme="minorHAnsi" w:hAnsiTheme="minorHAnsi"/>
      <w:szCs w:val="20"/>
    </w:rPr>
  </w:style>
  <w:style w:type="character" w:styleId="Textedelespacerserv">
    <w:name w:val="Placeholder Text"/>
    <w:basedOn w:val="Policepardfaut"/>
    <w:uiPriority w:val="99"/>
    <w:semiHidden/>
    <w:rsid w:val="00AD68A2"/>
    <w:rPr>
      <w:color w:val="808080"/>
    </w:rPr>
  </w:style>
  <w:style w:type="paragraph" w:customStyle="1" w:styleId="Tableaunormal0">
    <w:name w:val="Tableau normal"/>
    <w:basedOn w:val="Normal"/>
    <w:uiPriority w:val="6"/>
    <w:rsid w:val="00AD68A2"/>
    <w:pPr>
      <w:keepNext/>
      <w:keepLines/>
      <w:jc w:val="center"/>
    </w:pPr>
    <w:rPr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AD68A2"/>
    <w:rPr>
      <w:sz w:val="18"/>
    </w:rPr>
  </w:style>
  <w:style w:type="table" w:customStyle="1" w:styleId="ListTable4Accent6">
    <w:name w:val="List Table 4 Accent 6"/>
    <w:basedOn w:val="TableauNormal"/>
    <w:uiPriority w:val="49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F39C6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table" w:customStyle="1" w:styleId="GridTable5DarkAccent5">
    <w:name w:val="Grid Table 5 Dark Accent 5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E7DC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5A8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5A81" w:themeFill="accent5"/>
      </w:tcPr>
    </w:tblStylePr>
    <w:tblStylePr w:type="band1Vert">
      <w:tblPr/>
      <w:tcPr>
        <w:shd w:val="clear" w:color="auto" w:fill="CFBACF" w:themeFill="accent5" w:themeFillTint="66"/>
      </w:tcPr>
    </w:tblStylePr>
    <w:tblStylePr w:type="band1Horz">
      <w:tblPr/>
      <w:tcPr>
        <w:shd w:val="clear" w:color="auto" w:fill="CFBACF" w:themeFill="accent5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DE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35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35D" w:themeFill="accent1"/>
      </w:tcPr>
    </w:tblStylePr>
    <w:tblStylePr w:type="band1Vert">
      <w:tblPr/>
      <w:tcPr>
        <w:shd w:val="clear" w:color="auto" w:fill="BCE0BD" w:themeFill="accent1" w:themeFillTint="66"/>
      </w:tcPr>
    </w:tblStylePr>
    <w:tblStylePr w:type="band1Horz">
      <w:tblPr/>
      <w:tcPr>
        <w:shd w:val="clear" w:color="auto" w:fill="BCE0BD" w:themeFill="accent1" w:themeFillTint="66"/>
      </w:tcPr>
    </w:tblStylePr>
  </w:style>
  <w:style w:type="table" w:styleId="Grilledutableau">
    <w:name w:val="Table Grid"/>
    <w:basedOn w:val="TableauNormal"/>
    <w:rsid w:val="00AD6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GridTable5DarkAccent2">
    <w:name w:val="Grid Table 5 Dark Accent 2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CE8EE" w:themeFill="accent2" w:themeFillTint="33"/>
    </w:tc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8EA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8EAE" w:themeFill="accent2"/>
      </w:tcPr>
    </w:tblStylePr>
    <w:tblStylePr w:type="band1Vert">
      <w:tblPr/>
      <w:tcPr>
        <w:shd w:val="clear" w:color="auto" w:fill="B9D1DE" w:themeFill="accent2" w:themeFillTint="66"/>
      </w:tcPr>
    </w:tblStylePr>
    <w:tblStylePr w:type="band1Horz">
      <w:tblPr/>
      <w:tcPr>
        <w:shd w:val="clear" w:color="auto" w:fill="B9D1DE" w:themeFill="accent2" w:themeFillTint="66"/>
      </w:tcPr>
    </w:tblStylePr>
  </w:style>
  <w:style w:type="table" w:customStyle="1" w:styleId="UmanisRougeBandes">
    <w:name w:val="Umanis Rouge Bandes"/>
    <w:aliases w:val="Umanis Rouge,Umanis Tableau Rouge"/>
    <w:basedOn w:val="GridTable4Accent6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F7CFCF" w:themeColor="text2" w:themeTint="33"/>
        <w:left w:val="single" w:sz="4" w:space="0" w:color="F7CFCF" w:themeColor="text2" w:themeTint="33"/>
        <w:bottom w:val="single" w:sz="4" w:space="0" w:color="F7CFCF" w:themeColor="text2" w:themeTint="33"/>
        <w:right w:val="single" w:sz="4" w:space="0" w:color="F7CFCF" w:themeColor="text2" w:themeTint="33"/>
        <w:insideH w:val="single" w:sz="4" w:space="0" w:color="FFFFFF" w:themeColor="background1"/>
        <w:insideV w:val="single" w:sz="4" w:space="0" w:color="F7CFCF" w:themeColor="tex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  <w:insideH w:val="nil"/>
          <w:insideV w:val="single" w:sz="4" w:space="0" w:color="FFFFFF" w:themeColor="background1"/>
        </w:tcBorders>
        <w:shd w:val="clear" w:color="auto" w:fill="CB1F20" w:themeFill="text2"/>
      </w:tcPr>
    </w:tblStylePr>
    <w:tblStylePr w:type="lastRow">
      <w:rPr>
        <w:b/>
        <w:bCs/>
      </w:rPr>
      <w:tblPr/>
      <w:tcPr>
        <w:tcBorders>
          <w:top w:val="single" w:sz="4" w:space="0" w:color="F7CFCF" w:themeColor="text2" w:themeTint="33"/>
          <w:left w:val="single" w:sz="4" w:space="0" w:color="F7CFCF" w:themeColor="text2" w:themeTint="33"/>
          <w:bottom w:val="single" w:sz="4" w:space="0" w:color="F7CFCF" w:themeColor="text2" w:themeTint="33"/>
          <w:right w:val="single" w:sz="4" w:space="0" w:color="F7CFCF" w:themeColor="tex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CFCF" w:themeFill="text2" w:themeFillTint="33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4" w:space="0" w:color="F7CFCF" w:themeColor="tex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7CFCF" w:themeFill="text2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96BBCE" w:themeColor="accent2" w:themeTint="99"/>
        <w:left w:val="single" w:sz="4" w:space="0" w:color="96BBCE" w:themeColor="accent2" w:themeTint="99"/>
        <w:bottom w:val="single" w:sz="4" w:space="0" w:color="96BBCE" w:themeColor="accent2" w:themeTint="99"/>
        <w:right w:val="single" w:sz="4" w:space="0" w:color="96BBCE" w:themeColor="accent2" w:themeTint="99"/>
        <w:insideH w:val="single" w:sz="4" w:space="0" w:color="96BBCE" w:themeColor="accent2" w:themeTint="99"/>
        <w:insideV w:val="single" w:sz="4" w:space="0" w:color="96BBCE" w:themeColor="accent2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nil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shd w:val="clear" w:color="auto" w:fill="DCE8EE" w:themeFill="accent2" w:themeFillTint="33"/>
      </w:tcPr>
    </w:tblStylePr>
  </w:style>
  <w:style w:type="paragraph" w:customStyle="1" w:styleId="PuceN1">
    <w:name w:val="Puce N1"/>
    <w:basedOn w:val="Normal"/>
    <w:link w:val="PuceN1Car"/>
    <w:qFormat/>
    <w:rsid w:val="006327BD"/>
    <w:pPr>
      <w:numPr>
        <w:numId w:val="2"/>
      </w:numPr>
      <w:spacing w:after="120" w:line="360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D68A2"/>
    <w:rPr>
      <w:color w:val="3C6A82" w:themeColor="accent2" w:themeShade="BF"/>
      <w:u w:val="single"/>
    </w:rPr>
  </w:style>
  <w:style w:type="paragraph" w:styleId="Normalcentr">
    <w:name w:val="Block Text"/>
    <w:basedOn w:val="Normal"/>
    <w:uiPriority w:val="99"/>
    <w:semiHidden/>
    <w:unhideWhenUsed/>
    <w:rsid w:val="00AD68A2"/>
    <w:pPr>
      <w:ind w:left="1152" w:right="1152"/>
    </w:pPr>
    <w:rPr>
      <w:rFonts w:asciiTheme="minorHAnsi" w:eastAsiaTheme="minorEastAsia" w:hAnsiTheme="minorHAnsi"/>
      <w:i/>
      <w:iCs/>
    </w:rPr>
  </w:style>
  <w:style w:type="paragraph" w:customStyle="1" w:styleId="PuceN2">
    <w:name w:val="Puce N2"/>
    <w:basedOn w:val="PuceN1"/>
    <w:link w:val="PuceN2Car"/>
    <w:qFormat/>
    <w:rsid w:val="006327BD"/>
    <w:pPr>
      <w:numPr>
        <w:ilvl w:val="1"/>
      </w:numPr>
    </w:pPr>
  </w:style>
  <w:style w:type="paragraph" w:customStyle="1" w:styleId="PuceN3">
    <w:name w:val="Puce N3"/>
    <w:basedOn w:val="PuceN2"/>
    <w:link w:val="PuceN3Car"/>
    <w:qFormat/>
    <w:rsid w:val="006327BD"/>
    <w:pPr>
      <w:numPr>
        <w:ilvl w:val="2"/>
      </w:numPr>
    </w:pPr>
  </w:style>
  <w:style w:type="character" w:styleId="Rfrenceintense">
    <w:name w:val="Intense Reference"/>
    <w:basedOn w:val="Policepardfaut"/>
    <w:uiPriority w:val="32"/>
    <w:qFormat/>
    <w:rsid w:val="00AD68A2"/>
    <w:rPr>
      <w:b/>
      <w:bCs/>
      <w:smallCaps/>
      <w:color w:val="518EAE" w:themeColor="accent2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68A2"/>
    <w:pPr>
      <w:pBdr>
        <w:top w:val="single" w:sz="4" w:space="10" w:color="518EAE" w:themeColor="accent2"/>
        <w:bottom w:val="single" w:sz="4" w:space="10" w:color="518EAE" w:themeColor="accent2"/>
      </w:pBdr>
      <w:spacing w:before="360" w:after="360"/>
      <w:ind w:left="864" w:right="864"/>
      <w:jc w:val="center"/>
    </w:pPr>
    <w:rPr>
      <w:iCs/>
      <w:color w:val="518EA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68A2"/>
    <w:rPr>
      <w:rFonts w:ascii="Arial" w:hAnsi="Arial"/>
      <w:iCs/>
      <w:color w:val="518EAE" w:themeColor="accent2"/>
      <w:sz w:val="20"/>
    </w:rPr>
  </w:style>
  <w:style w:type="character" w:styleId="Emphaseintense">
    <w:name w:val="Intense Emphasis"/>
    <w:basedOn w:val="Policepardfaut"/>
    <w:uiPriority w:val="21"/>
    <w:qFormat/>
    <w:rsid w:val="00AD68A2"/>
    <w:rPr>
      <w:i/>
      <w:iCs/>
      <w:color w:val="CB1F20"/>
    </w:rPr>
  </w:style>
  <w:style w:type="table" w:customStyle="1" w:styleId="Umanisbleu">
    <w:name w:val="Umanis bleu"/>
    <w:aliases w:val="Umanis Bleu,Umanis Tableau Bleu"/>
    <w:basedOn w:val="GridTable4Accent2"/>
    <w:uiPriority w:val="99"/>
    <w:rsid w:val="00AD68A2"/>
    <w:tblPr>
      <w:tblStyleRowBandSize w:val="1"/>
      <w:tblStyleColBandSize w:val="1"/>
      <w:tblInd w:w="0" w:type="dxa"/>
      <w:tblBorders>
        <w:top w:val="single" w:sz="4" w:space="0" w:color="DCE8EE" w:themeColor="accent2" w:themeTint="33"/>
        <w:left w:val="single" w:sz="4" w:space="0" w:color="DCE8EE" w:themeColor="accent2" w:themeTint="33"/>
        <w:bottom w:val="single" w:sz="4" w:space="0" w:color="DCE8EE" w:themeColor="accent2" w:themeTint="33"/>
        <w:right w:val="single" w:sz="4" w:space="0" w:color="DCE8EE" w:themeColor="accent2" w:themeTint="33"/>
        <w:insideH w:val="single" w:sz="4" w:space="0" w:color="FFFFFF" w:themeColor="background1"/>
        <w:insideV w:val="single" w:sz="4" w:space="0" w:color="DCE8EE" w:themeColor="accent2" w:themeTint="33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8EAE" w:themeColor="accent2"/>
          <w:left w:val="single" w:sz="4" w:space="0" w:color="518EAE" w:themeColor="accent2"/>
          <w:bottom w:val="single" w:sz="4" w:space="0" w:color="518EAE" w:themeColor="accent2"/>
          <w:right w:val="single" w:sz="4" w:space="0" w:color="518EAE" w:themeColor="accent2"/>
          <w:insideH w:val="nil"/>
          <w:insideV w:val="single" w:sz="4" w:space="0" w:color="FFFFFF" w:themeColor="background1"/>
        </w:tcBorders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single" w:sz="4" w:space="0" w:color="DCE8EE" w:themeColor="accent2" w:themeTint="33"/>
          <w:left w:val="single" w:sz="4" w:space="0" w:color="DCE8EE" w:themeColor="accent2" w:themeTint="33"/>
          <w:bottom w:val="single" w:sz="4" w:space="0" w:color="DCE8EE" w:themeColor="accent2" w:themeTint="33"/>
          <w:right w:val="single" w:sz="4" w:space="0" w:color="DCE8EE" w:themeColor="accent2" w:themeTint="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EE" w:themeFill="accent2" w:themeFillTint="33"/>
      </w:tcPr>
    </w:tblStylePr>
    <w:tblStylePr w:type="band1Horz">
      <w:tblPr/>
      <w:tcPr>
        <w:tcBorders>
          <w:top w:val="nil"/>
          <w:left w:val="single" w:sz="4" w:space="0" w:color="DCE8EE" w:themeColor="accent2" w:themeTint="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CE8EE" w:themeFill="accent2" w:themeFillTint="33"/>
      </w:tcPr>
    </w:tblStylePr>
  </w:style>
  <w:style w:type="table" w:customStyle="1" w:styleId="ListTable3Accent2">
    <w:name w:val="List Table 3 Accent 2"/>
    <w:basedOn w:val="TableauNormal"/>
    <w:uiPriority w:val="48"/>
    <w:rsid w:val="00AD68A2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518EAE" w:themeColor="accent2"/>
        <w:left w:val="single" w:sz="4" w:space="0" w:color="518EAE" w:themeColor="accent2"/>
        <w:bottom w:val="single" w:sz="4" w:space="0" w:color="518EAE" w:themeColor="accent2"/>
        <w:right w:val="single" w:sz="4" w:space="0" w:color="518EA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18EAE" w:themeFill="accent2"/>
      </w:tcPr>
    </w:tblStylePr>
    <w:tblStylePr w:type="lastRow">
      <w:rPr>
        <w:b/>
        <w:bCs/>
      </w:rPr>
      <w:tblPr/>
      <w:tcPr>
        <w:tcBorders>
          <w:top w:val="double" w:sz="4" w:space="0" w:color="518EA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8EAE" w:themeColor="accent2"/>
          <w:right w:val="single" w:sz="4" w:space="0" w:color="518EAE" w:themeColor="accent2"/>
        </w:tcBorders>
      </w:tcPr>
    </w:tblStylePr>
    <w:tblStylePr w:type="band1Horz">
      <w:tblPr/>
      <w:tcPr>
        <w:tcBorders>
          <w:top w:val="single" w:sz="4" w:space="0" w:color="518EAE" w:themeColor="accent2"/>
          <w:bottom w:val="single" w:sz="4" w:space="0" w:color="518EA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8EAE" w:themeColor="accent2"/>
          <w:left w:val="nil"/>
        </w:tcBorders>
      </w:tcPr>
    </w:tblStylePr>
    <w:tblStylePr w:type="swCell">
      <w:tblPr/>
      <w:tcPr>
        <w:tcBorders>
          <w:top w:val="double" w:sz="4" w:space="0" w:color="518EAE" w:themeColor="accent2"/>
          <w:right w:val="nil"/>
        </w:tcBorders>
      </w:tcPr>
    </w:tblStylePr>
  </w:style>
  <w:style w:type="character" w:customStyle="1" w:styleId="PuceN2Car">
    <w:name w:val="Puce N2 Car"/>
    <w:basedOn w:val="Policepardfaut"/>
    <w:link w:val="PuceN2"/>
    <w:rsid w:val="006327BD"/>
    <w:rPr>
      <w:rFonts w:ascii="Calibri" w:hAnsi="Calibri"/>
      <w:sz w:val="20"/>
    </w:rPr>
  </w:style>
  <w:style w:type="character" w:customStyle="1" w:styleId="Sparateurs">
    <w:name w:val="Séparateurs"/>
    <w:basedOn w:val="Policepardfaut"/>
    <w:uiPriority w:val="6"/>
    <w:semiHidden/>
    <w:qFormat/>
    <w:rsid w:val="00AD68A2"/>
    <w:rPr>
      <w:color w:val="B9D1DE" w:themeColor="accent2" w:themeTint="66"/>
      <w:sz w:val="22"/>
    </w:rPr>
  </w:style>
  <w:style w:type="paragraph" w:customStyle="1" w:styleId="Titrecatalogue">
    <w:name w:val="Titre catalogue"/>
    <w:basedOn w:val="Normal"/>
    <w:autoRedefine/>
    <w:uiPriority w:val="6"/>
    <w:unhideWhenUsed/>
    <w:rsid w:val="00AD68A2"/>
    <w:pPr>
      <w:spacing w:before="120" w:after="60" w:line="228" w:lineRule="auto"/>
    </w:pPr>
    <w:rPr>
      <w:b/>
      <w:bCs/>
      <w:smallCaps/>
      <w:color w:val="518EAE" w:themeColor="accent2"/>
    </w:rPr>
  </w:style>
  <w:style w:type="table" w:customStyle="1" w:styleId="PlainTable4">
    <w:name w:val="Plain Table 4"/>
    <w:basedOn w:val="TableauNormal"/>
    <w:uiPriority w:val="44"/>
    <w:rsid w:val="00AD68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39C68" w:themeColor="accent6" w:themeTint="99"/>
        <w:left w:val="single" w:sz="4" w:space="0" w:color="F39C68" w:themeColor="accent6" w:themeTint="99"/>
        <w:bottom w:val="single" w:sz="4" w:space="0" w:color="F39C68" w:themeColor="accent6" w:themeTint="99"/>
        <w:right w:val="single" w:sz="4" w:space="0" w:color="F39C68" w:themeColor="accent6" w:themeTint="99"/>
        <w:insideH w:val="single" w:sz="4" w:space="0" w:color="F39C68" w:themeColor="accent6" w:themeTint="99"/>
        <w:insideV w:val="single" w:sz="4" w:space="0" w:color="F39C68" w:themeColor="accent6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E11" w:themeColor="accent6"/>
          <w:left w:val="single" w:sz="4" w:space="0" w:color="DF5E11" w:themeColor="accent6"/>
          <w:bottom w:val="single" w:sz="4" w:space="0" w:color="DF5E11" w:themeColor="accent6"/>
          <w:right w:val="single" w:sz="4" w:space="0" w:color="DF5E11" w:themeColor="accent6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C" w:themeFill="accent6" w:themeFillTint="33"/>
      </w:tcPr>
    </w:tblStylePr>
    <w:tblStylePr w:type="band1Horz">
      <w:tblPr/>
      <w:tcPr>
        <w:shd w:val="clear" w:color="auto" w:fill="FBDECC" w:themeFill="accent6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D68A2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8A2"/>
    <w:rPr>
      <w:rFonts w:ascii="Arial" w:hAnsi="Arial" w:cs="Segoe UI"/>
      <w:sz w:val="18"/>
      <w:szCs w:val="18"/>
    </w:rPr>
  </w:style>
  <w:style w:type="character" w:customStyle="1" w:styleId="PuceN1Car">
    <w:name w:val="Puce N1 Car"/>
    <w:basedOn w:val="Policepardfaut"/>
    <w:link w:val="PuceN1"/>
    <w:rsid w:val="006327BD"/>
    <w:rPr>
      <w:rFonts w:ascii="Calibri" w:hAnsi="Calibri"/>
      <w:sz w:val="20"/>
    </w:rPr>
  </w:style>
  <w:style w:type="character" w:customStyle="1" w:styleId="PuceN3Car">
    <w:name w:val="Puce N3 Car"/>
    <w:basedOn w:val="PuceN1Car"/>
    <w:link w:val="PuceN3"/>
    <w:rsid w:val="006327BD"/>
    <w:rPr>
      <w:rFonts w:ascii="Calibri" w:hAnsi="Calibri"/>
      <w:sz w:val="20"/>
    </w:rPr>
  </w:style>
  <w:style w:type="table" w:customStyle="1" w:styleId="GridTable5DarkAccent6">
    <w:name w:val="Grid Table 5 Dark Accent 6"/>
    <w:aliases w:val="Umanis Orange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BDE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E1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E11" w:themeFill="accent6"/>
      </w:tcPr>
    </w:tblStylePr>
    <w:tblStylePr w:type="band1Vert">
      <w:tblPr/>
      <w:tcPr>
        <w:shd w:val="clear" w:color="auto" w:fill="F7BD9A" w:themeFill="accent6" w:themeFillTint="66"/>
      </w:tcPr>
    </w:tblStylePr>
    <w:tblStylePr w:type="band1Horz">
      <w:tblPr/>
      <w:tcPr>
        <w:shd w:val="clear" w:color="auto" w:fill="F7BD9A" w:themeFill="accent6" w:themeFillTint="66"/>
      </w:tcPr>
    </w:tblStylePr>
  </w:style>
  <w:style w:type="paragraph" w:styleId="Sansinterligne">
    <w:name w:val="No Spacing"/>
    <w:qFormat/>
    <w:rsid w:val="00AD68A2"/>
    <w:pPr>
      <w:spacing w:after="40" w:line="240" w:lineRule="auto"/>
      <w:jc w:val="both"/>
    </w:pPr>
    <w:rPr>
      <w:rFonts w:ascii="Arial" w:hAnsi="Arial"/>
      <w:sz w:val="20"/>
    </w:rPr>
  </w:style>
  <w:style w:type="table" w:styleId="Thmedutableau">
    <w:name w:val="Table Theme"/>
    <w:basedOn w:val="TableauNormal"/>
    <w:uiPriority w:val="99"/>
    <w:unhideWhenUsed/>
    <w:rsid w:val="00AD68A2"/>
    <w:pPr>
      <w:spacing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PlainTable2">
    <w:name w:val="Plain Table 2"/>
    <w:basedOn w:val="TableauNormal"/>
    <w:uiPriority w:val="42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5DarkAccent3">
    <w:name w:val="Grid Table 5 Dark Accent 3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F3F5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B6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EB623" w:themeFill="accent3"/>
      </w:tcPr>
    </w:tblStylePr>
    <w:tblStylePr w:type="band1Vert">
      <w:tblPr/>
      <w:tcPr>
        <w:shd w:val="clear" w:color="auto" w:fill="E7EC9C" w:themeFill="accent3" w:themeFillTint="66"/>
      </w:tcPr>
    </w:tblStylePr>
    <w:tblStylePr w:type="band1Horz">
      <w:tblPr/>
      <w:tcPr>
        <w:shd w:val="clear" w:color="auto" w:fill="E7EC9C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D8F0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B3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B39B" w:themeFill="accent4"/>
      </w:tcPr>
    </w:tblStylePr>
    <w:tblStylePr w:type="band1Vert">
      <w:tblPr/>
      <w:tcPr>
        <w:shd w:val="clear" w:color="auto" w:fill="B2E2D7" w:themeFill="accent4" w:themeFillTint="66"/>
      </w:tcPr>
    </w:tblStylePr>
    <w:tblStylePr w:type="band1Horz">
      <w:tblPr/>
      <w:tcPr>
        <w:shd w:val="clear" w:color="auto" w:fill="B2E2D7" w:themeFill="accent4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AD68A2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B798B6" w:themeColor="accent5" w:themeTint="99"/>
        <w:left w:val="single" w:sz="4" w:space="0" w:color="B798B6" w:themeColor="accent5" w:themeTint="99"/>
        <w:bottom w:val="single" w:sz="4" w:space="0" w:color="B798B6" w:themeColor="accent5" w:themeTint="99"/>
        <w:right w:val="single" w:sz="4" w:space="0" w:color="B798B6" w:themeColor="accent5" w:themeTint="99"/>
        <w:insideH w:val="single" w:sz="4" w:space="0" w:color="B798B6" w:themeColor="accent5" w:themeTint="99"/>
        <w:insideV w:val="single" w:sz="4" w:space="0" w:color="B798B6" w:themeColor="accent5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5A81" w:themeColor="accent5"/>
          <w:left w:val="single" w:sz="4" w:space="0" w:color="825A81" w:themeColor="accent5"/>
          <w:bottom w:val="single" w:sz="4" w:space="0" w:color="825A81" w:themeColor="accent5"/>
          <w:right w:val="single" w:sz="4" w:space="0" w:color="825A81" w:themeColor="accent5"/>
          <w:insideH w:val="nil"/>
          <w:insideV w:val="nil"/>
        </w:tcBorders>
        <w:shd w:val="clear" w:color="auto" w:fill="825A81" w:themeFill="accent5"/>
      </w:tcPr>
    </w:tblStylePr>
    <w:tblStylePr w:type="lastRow">
      <w:rPr>
        <w:b/>
        <w:bCs/>
      </w:rPr>
      <w:tblPr/>
      <w:tcPr>
        <w:tcBorders>
          <w:top w:val="double" w:sz="4" w:space="0" w:color="825A8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CE7" w:themeFill="accent5" w:themeFillTint="33"/>
      </w:tcPr>
    </w:tblStylePr>
    <w:tblStylePr w:type="band1Horz">
      <w:tblPr/>
      <w:tcPr>
        <w:shd w:val="clear" w:color="auto" w:fill="E7DCE7" w:themeFill="accent5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8CD3C3" w:themeColor="accent4" w:themeTint="99"/>
        <w:left w:val="single" w:sz="4" w:space="0" w:color="8CD3C3" w:themeColor="accent4" w:themeTint="99"/>
        <w:bottom w:val="single" w:sz="4" w:space="0" w:color="8CD3C3" w:themeColor="accent4" w:themeTint="99"/>
        <w:right w:val="single" w:sz="4" w:space="0" w:color="8CD3C3" w:themeColor="accent4" w:themeTint="99"/>
        <w:insideH w:val="single" w:sz="4" w:space="0" w:color="8CD3C3" w:themeColor="accent4" w:themeTint="99"/>
        <w:insideV w:val="single" w:sz="4" w:space="0" w:color="8CD3C3" w:themeColor="accent4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B39B" w:themeColor="accent4"/>
          <w:left w:val="single" w:sz="4" w:space="0" w:color="44B39B" w:themeColor="accent4"/>
          <w:bottom w:val="single" w:sz="4" w:space="0" w:color="44B39B" w:themeColor="accent4"/>
          <w:right w:val="single" w:sz="4" w:space="0" w:color="44B39B" w:themeColor="accent4"/>
          <w:insideH w:val="nil"/>
          <w:insideV w:val="nil"/>
        </w:tcBorders>
        <w:shd w:val="clear" w:color="auto" w:fill="44B39B" w:themeFill="accent4"/>
      </w:tcPr>
    </w:tblStylePr>
    <w:tblStylePr w:type="lastRow">
      <w:rPr>
        <w:b/>
        <w:bCs/>
      </w:rPr>
      <w:tblPr/>
      <w:tcPr>
        <w:tcBorders>
          <w:top w:val="double" w:sz="4" w:space="0" w:color="44B3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0EB" w:themeFill="accent4" w:themeFillTint="33"/>
      </w:tcPr>
    </w:tblStylePr>
    <w:tblStylePr w:type="band1Horz">
      <w:tblPr/>
      <w:tcPr>
        <w:shd w:val="clear" w:color="auto" w:fill="D8F0EB" w:themeFill="accent4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CE26B" w:themeColor="accent3" w:themeTint="99"/>
        <w:left w:val="single" w:sz="4" w:space="0" w:color="DCE26B" w:themeColor="accent3" w:themeTint="99"/>
        <w:bottom w:val="single" w:sz="4" w:space="0" w:color="DCE26B" w:themeColor="accent3" w:themeTint="99"/>
        <w:right w:val="single" w:sz="4" w:space="0" w:color="DCE26B" w:themeColor="accent3" w:themeTint="99"/>
        <w:insideH w:val="single" w:sz="4" w:space="0" w:color="DCE26B" w:themeColor="accent3" w:themeTint="99"/>
        <w:insideV w:val="single" w:sz="4" w:space="0" w:color="DCE26B" w:themeColor="accent3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B623" w:themeColor="accent3"/>
          <w:left w:val="single" w:sz="4" w:space="0" w:color="AEB623" w:themeColor="accent3"/>
          <w:bottom w:val="single" w:sz="4" w:space="0" w:color="AEB623" w:themeColor="accent3"/>
          <w:right w:val="single" w:sz="4" w:space="0" w:color="AEB623" w:themeColor="accent3"/>
          <w:insideH w:val="nil"/>
          <w:insideV w:val="nil"/>
        </w:tcBorders>
        <w:shd w:val="clear" w:color="auto" w:fill="AEB623" w:themeFill="accent3"/>
      </w:tcPr>
    </w:tblStylePr>
    <w:tblStylePr w:type="lastRow">
      <w:rPr>
        <w:b/>
        <w:bCs/>
      </w:rPr>
      <w:tblPr/>
      <w:tcPr>
        <w:tcBorders>
          <w:top w:val="double" w:sz="4" w:space="0" w:color="AEB6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5CD" w:themeFill="accent3" w:themeFillTint="33"/>
      </w:tcPr>
    </w:tblStylePr>
    <w:tblStylePr w:type="band1Horz">
      <w:tblPr/>
      <w:tcPr>
        <w:shd w:val="clear" w:color="auto" w:fill="F3F5CD" w:themeFill="accent3" w:themeFillTint="33"/>
      </w:tcPr>
    </w:tblStylePr>
  </w:style>
  <w:style w:type="table" w:customStyle="1" w:styleId="GridTable5Dark">
    <w:name w:val="Grid Table 5 Dark"/>
    <w:basedOn w:val="TableauNormal"/>
    <w:uiPriority w:val="50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auNormal"/>
    <w:uiPriority w:val="49"/>
    <w:rsid w:val="00AD68A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6">
    <w:name w:val="List Table 3 Accent 6"/>
    <w:basedOn w:val="TableauNormal"/>
    <w:uiPriority w:val="48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5E11" w:themeColor="accent6"/>
        <w:left w:val="single" w:sz="4" w:space="0" w:color="DF5E11" w:themeColor="accent6"/>
        <w:bottom w:val="single" w:sz="4" w:space="0" w:color="DF5E11" w:themeColor="accent6"/>
        <w:right w:val="single" w:sz="4" w:space="0" w:color="DF5E1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5E11" w:themeFill="accent6"/>
      </w:tcPr>
    </w:tblStylePr>
    <w:tblStylePr w:type="lastRow">
      <w:rPr>
        <w:b/>
        <w:bCs/>
      </w:rPr>
      <w:tblPr/>
      <w:tcPr>
        <w:tcBorders>
          <w:top w:val="double" w:sz="4" w:space="0" w:color="DF5E1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E11" w:themeColor="accent6"/>
          <w:right w:val="single" w:sz="4" w:space="0" w:color="DF5E11" w:themeColor="accent6"/>
        </w:tcBorders>
      </w:tcPr>
    </w:tblStylePr>
    <w:tblStylePr w:type="band1Horz">
      <w:tblPr/>
      <w:tcPr>
        <w:tcBorders>
          <w:top w:val="single" w:sz="4" w:space="0" w:color="DF5E11" w:themeColor="accent6"/>
          <w:bottom w:val="single" w:sz="4" w:space="0" w:color="DF5E1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E11" w:themeColor="accent6"/>
          <w:left w:val="nil"/>
        </w:tcBorders>
      </w:tcPr>
    </w:tblStylePr>
    <w:tblStylePr w:type="swCell">
      <w:tblPr/>
      <w:tcPr>
        <w:tcBorders>
          <w:top w:val="double" w:sz="4" w:space="0" w:color="DF5E11" w:themeColor="accent6"/>
          <w:right w:val="nil"/>
        </w:tcBorders>
      </w:tcPr>
    </w:tblStylePr>
  </w:style>
  <w:style w:type="character" w:styleId="CodeHTML">
    <w:name w:val="HTML Code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68A2"/>
    <w:rPr>
      <w:rFonts w:ascii="Courier New" w:hAnsi="Courier New"/>
      <w:sz w:val="18"/>
      <w:szCs w:val="21"/>
    </w:rPr>
  </w:style>
  <w:style w:type="paragraph" w:styleId="Textedemacro">
    <w:name w:val="macro"/>
    <w:link w:val="TextedemacroCar"/>
    <w:uiPriority w:val="99"/>
    <w:semiHidden/>
    <w:unhideWhenUsed/>
    <w:rsid w:val="00AD68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  <w:jc w:val="both"/>
    </w:pPr>
    <w:rPr>
      <w:rFonts w:ascii="Courier New" w:hAnsi="Courier New"/>
      <w:sz w:val="18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68A2"/>
    <w:rPr>
      <w:rFonts w:ascii="Courier New" w:hAnsi="Courier New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AD68A2"/>
    <w:rPr>
      <w:rFonts w:cs="Times New Roman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D68A2"/>
    <w:rPr>
      <w:rFonts w:ascii="Courier New" w:hAnsi="Courier New"/>
      <w:sz w:val="22"/>
      <w:szCs w:val="24"/>
    </w:rPr>
  </w:style>
  <w:style w:type="character" w:styleId="ClavierHTML">
    <w:name w:val="HTML Keyboard"/>
    <w:basedOn w:val="Policepardfaut"/>
    <w:uiPriority w:val="99"/>
    <w:semiHidden/>
    <w:unhideWhenUsed/>
    <w:rsid w:val="00AD68A2"/>
    <w:rPr>
      <w:rFonts w:ascii="Courier New" w:hAnsi="Courier New"/>
      <w:sz w:val="18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8A2"/>
    <w:pPr>
      <w:spacing w:after="0" w:line="240" w:lineRule="auto"/>
    </w:pPr>
    <w:rPr>
      <w:rFonts w:ascii="Courier New" w:hAnsi="Courier New"/>
      <w:sz w:val="18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8A2"/>
    <w:rPr>
      <w:rFonts w:ascii="Courier New" w:hAnsi="Courier New"/>
      <w:sz w:val="18"/>
      <w:szCs w:val="20"/>
    </w:rPr>
  </w:style>
  <w:style w:type="table" w:customStyle="1" w:styleId="PlainTable1">
    <w:name w:val="Plain Table 1"/>
    <w:basedOn w:val="TableauNormal"/>
    <w:uiPriority w:val="41"/>
    <w:rsid w:val="00AD6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ret">
    <w:name w:val="Secret"/>
    <w:basedOn w:val="TITREDOCUMENT"/>
    <w:uiPriority w:val="11"/>
    <w:semiHidden/>
    <w:qFormat/>
    <w:rsid w:val="00AD68A2"/>
    <w:rPr>
      <w:i/>
      <w:sz w:val="36"/>
    </w:rPr>
  </w:style>
  <w:style w:type="numbering" w:customStyle="1" w:styleId="EnumrationUmanis">
    <w:name w:val="Enumération Umanis"/>
    <w:uiPriority w:val="99"/>
    <w:rsid w:val="006327BD"/>
    <w:pPr>
      <w:numPr>
        <w:numId w:val="3"/>
      </w:numPr>
    </w:pPr>
  </w:style>
  <w:style w:type="paragraph" w:customStyle="1" w:styleId="SOUSSOUSTITREDOCUMENT">
    <w:name w:val="SOUS SOUS TITRE DOCUMENT"/>
    <w:basedOn w:val="Normal"/>
    <w:uiPriority w:val="6"/>
    <w:semiHidden/>
    <w:qFormat/>
    <w:rsid w:val="00172304"/>
    <w:pPr>
      <w:jc w:val="right"/>
    </w:pPr>
    <w:rPr>
      <w:color w:val="7F7F7F" w:themeColor="text1" w:themeTint="80"/>
      <w:sz w:val="44"/>
      <w:szCs w:val="44"/>
    </w:rPr>
  </w:style>
  <w:style w:type="character" w:styleId="Marquedecommentaire">
    <w:name w:val="annotation reference"/>
    <w:basedOn w:val="Policepardfaut"/>
    <w:uiPriority w:val="99"/>
    <w:semiHidden/>
    <w:unhideWhenUsed/>
    <w:rsid w:val="00B36C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C2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6C2B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C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6C2B"/>
    <w:rPr>
      <w:rFonts w:ascii="Calibri" w:hAnsi="Calibri"/>
      <w:b/>
      <w:bCs/>
      <w:sz w:val="20"/>
      <w:szCs w:val="20"/>
    </w:rPr>
  </w:style>
  <w:style w:type="character" w:styleId="Accentuation">
    <w:name w:val="Emphasis"/>
    <w:basedOn w:val="Policepardfaut"/>
    <w:uiPriority w:val="20"/>
    <w:qFormat/>
    <w:rsid w:val="0099580C"/>
    <w:rPr>
      <w:i/>
      <w:iCs/>
    </w:rPr>
  </w:style>
  <w:style w:type="paragraph" w:customStyle="1" w:styleId="Default">
    <w:name w:val="Default"/>
    <w:rsid w:val="00114FE6"/>
    <w:pPr>
      <w:autoSpaceDE w:val="0"/>
      <w:autoSpaceDN w:val="0"/>
      <w:adjustRightInd w:val="0"/>
      <w:spacing w:after="0" w:line="240" w:lineRule="auto"/>
    </w:pPr>
    <w:rPr>
      <w:rFonts w:ascii="OCNDFD+Arial,Bold" w:hAnsi="OCNDFD+Arial,Bold" w:cs="OCNDFD+Arial,Bold"/>
      <w:color w:val="000000"/>
      <w:sz w:val="24"/>
      <w:szCs w:val="24"/>
    </w:rPr>
  </w:style>
  <w:style w:type="paragraph" w:customStyle="1" w:styleId="style16">
    <w:name w:val="style16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1">
    <w:name w:val="style11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3">
    <w:name w:val="style13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2">
    <w:name w:val="style12"/>
    <w:basedOn w:val="Policepardfaut"/>
    <w:rsid w:val="005B7C6B"/>
  </w:style>
  <w:style w:type="paragraph" w:customStyle="1" w:styleId="style14">
    <w:name w:val="style14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8">
    <w:name w:val="style18"/>
    <w:basedOn w:val="Policepardfaut"/>
    <w:rsid w:val="005B7C6B"/>
  </w:style>
  <w:style w:type="paragraph" w:customStyle="1" w:styleId="style15">
    <w:name w:val="style15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0">
    <w:name w:val="style10"/>
    <w:basedOn w:val="Policepardfaut"/>
    <w:rsid w:val="005B7C6B"/>
  </w:style>
  <w:style w:type="character" w:customStyle="1" w:styleId="style23">
    <w:name w:val="style23"/>
    <w:basedOn w:val="Policepardfaut"/>
    <w:rsid w:val="005B7C6B"/>
  </w:style>
  <w:style w:type="character" w:customStyle="1" w:styleId="style3">
    <w:name w:val="style3"/>
    <w:basedOn w:val="Policepardfaut"/>
    <w:rsid w:val="005B7C6B"/>
  </w:style>
  <w:style w:type="paragraph" w:customStyle="1" w:styleId="style39">
    <w:name w:val="style39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1">
    <w:name w:val="style31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3">
    <w:name w:val="style33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4">
    <w:name w:val="style34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5B7C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7">
    <w:name w:val="style37"/>
    <w:basedOn w:val="Policepardfaut"/>
    <w:rsid w:val="005B7C6B"/>
  </w:style>
  <w:style w:type="character" w:customStyle="1" w:styleId="style38">
    <w:name w:val="style38"/>
    <w:basedOn w:val="Policepardfaut"/>
    <w:rsid w:val="005B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50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8171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1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2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6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4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9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35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88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es\Downloads\UmanisMod&#232;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CCD599317D454A95439D29380C59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EC6066-F3DE-42CC-A5FE-4EC1B1A6C4BE}"/>
      </w:docPartPr>
      <w:docPartBody>
        <w:p w:rsidR="001A1081" w:rsidRDefault="004D1DDF">
          <w:pPr>
            <w:pStyle w:val="D3CCD599317D454A95439D29380C591C"/>
          </w:pPr>
          <w:r w:rsidRPr="00382FE3">
            <w:rPr>
              <w:rStyle w:val="Textedelespacerserv"/>
            </w:rPr>
            <w:t>[Titre ]</w:t>
          </w:r>
        </w:p>
      </w:docPartBody>
    </w:docPart>
    <w:docPart>
      <w:docPartPr>
        <w:name w:val="85E1B00DE3854803A96B7E7194E59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D484D7-9E68-4E74-AE56-48D800BBB435}"/>
      </w:docPartPr>
      <w:docPartBody>
        <w:p w:rsidR="001A1081" w:rsidRDefault="004D1DDF">
          <w:pPr>
            <w:pStyle w:val="85E1B00DE3854803A96B7E7194E59E53"/>
          </w:pPr>
          <w:r w:rsidRPr="00073E87">
            <w:rPr>
              <w:rStyle w:val="Textedelespacerserv"/>
            </w:rPr>
            <w:t>[Société]</w:t>
          </w:r>
        </w:p>
      </w:docPartBody>
    </w:docPart>
    <w:docPart>
      <w:docPartPr>
        <w:name w:val="AF4867AC4AD146308DEFC7429A233E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8FCBC-B1B8-4D29-B935-45BF09D0127D}"/>
      </w:docPartPr>
      <w:docPartBody>
        <w:p w:rsidR="001A1081" w:rsidRDefault="004D1DDF">
          <w:pPr>
            <w:pStyle w:val="AF4867AC4AD146308DEFC7429A233E97"/>
          </w:pPr>
          <w:r w:rsidRPr="00073E87">
            <w:rPr>
              <w:rStyle w:val="Textedelespacerserv"/>
            </w:rPr>
            <w:t>[Objet ]</w:t>
          </w:r>
        </w:p>
      </w:docPartBody>
    </w:docPart>
    <w:docPart>
      <w:docPartPr>
        <w:name w:val="9CB7CFD45B9F48C7B5A8793CDEFDD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9AB52-2437-4B80-A43D-DC8CF0EF0B9C}"/>
      </w:docPartPr>
      <w:docPartBody>
        <w:p w:rsidR="001A1081" w:rsidRDefault="004D1DDF">
          <w:pPr>
            <w:pStyle w:val="9CB7CFD45B9F48C7B5A8793CDEFDD3D9"/>
          </w:pPr>
          <w:r w:rsidRPr="00382FE3">
            <w:rPr>
              <w:rStyle w:val="Textedelespacerserv"/>
            </w:rPr>
            <w:t>[Mots clés ]</w:t>
          </w:r>
        </w:p>
      </w:docPartBody>
    </w:docPart>
    <w:docPart>
      <w:docPartPr>
        <w:name w:val="0D96A227CAC84F0594365A309AB69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DCC2E-AB50-48A9-9CCE-1323A615CD22}"/>
      </w:docPartPr>
      <w:docPartBody>
        <w:p w:rsidR="001A1081" w:rsidRDefault="004D1DDF">
          <w:pPr>
            <w:pStyle w:val="0D96A227CAC84F0594365A309AB69966"/>
          </w:pPr>
          <w:r w:rsidRPr="00CD4129">
            <w:rPr>
              <w:rStyle w:val="Textedelespacerserv"/>
            </w:rPr>
            <w:t>[Mots clés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NDFD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DF"/>
    <w:rsid w:val="001A1081"/>
    <w:rsid w:val="004D1DDF"/>
    <w:rsid w:val="005C42D2"/>
    <w:rsid w:val="007C10D5"/>
    <w:rsid w:val="00A42D04"/>
    <w:rsid w:val="00A85540"/>
    <w:rsid w:val="00BF3F18"/>
    <w:rsid w:val="00D137D9"/>
    <w:rsid w:val="00DC3EF6"/>
    <w:rsid w:val="00E0633B"/>
    <w:rsid w:val="00E51AE8"/>
    <w:rsid w:val="00E57690"/>
    <w:rsid w:val="00F557BD"/>
    <w:rsid w:val="00F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3CCD599317D454A95439D29380C591C">
    <w:name w:val="D3CCD599317D454A95439D29380C591C"/>
  </w:style>
  <w:style w:type="paragraph" w:customStyle="1" w:styleId="85E1B00DE3854803A96B7E7194E59E53">
    <w:name w:val="85E1B00DE3854803A96B7E7194E59E53"/>
  </w:style>
  <w:style w:type="paragraph" w:customStyle="1" w:styleId="AF4867AC4AD146308DEFC7429A233E97">
    <w:name w:val="AF4867AC4AD146308DEFC7429A233E97"/>
  </w:style>
  <w:style w:type="paragraph" w:customStyle="1" w:styleId="9CB7CFD45B9F48C7B5A8793CDEFDD3D9">
    <w:name w:val="9CB7CFD45B9F48C7B5A8793CDEFDD3D9"/>
  </w:style>
  <w:style w:type="paragraph" w:customStyle="1" w:styleId="13BA469B46A94940A601D128EF32BBEE">
    <w:name w:val="13BA469B46A94940A601D128EF32BBEE"/>
  </w:style>
  <w:style w:type="paragraph" w:customStyle="1" w:styleId="0D96A227CAC84F0594365A309AB69966">
    <w:name w:val="0D96A227CAC84F0594365A309AB699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3CCD599317D454A95439D29380C591C">
    <w:name w:val="D3CCD599317D454A95439D29380C591C"/>
  </w:style>
  <w:style w:type="paragraph" w:customStyle="1" w:styleId="85E1B00DE3854803A96B7E7194E59E53">
    <w:name w:val="85E1B00DE3854803A96B7E7194E59E53"/>
  </w:style>
  <w:style w:type="paragraph" w:customStyle="1" w:styleId="AF4867AC4AD146308DEFC7429A233E97">
    <w:name w:val="AF4867AC4AD146308DEFC7429A233E97"/>
  </w:style>
  <w:style w:type="paragraph" w:customStyle="1" w:styleId="9CB7CFD45B9F48C7B5A8793CDEFDD3D9">
    <w:name w:val="9CB7CFD45B9F48C7B5A8793CDEFDD3D9"/>
  </w:style>
  <w:style w:type="paragraph" w:customStyle="1" w:styleId="13BA469B46A94940A601D128EF32BBEE">
    <w:name w:val="13BA469B46A94940A601D128EF32BBEE"/>
  </w:style>
  <w:style w:type="paragraph" w:customStyle="1" w:styleId="0D96A227CAC84F0594365A309AB69966">
    <w:name w:val="0D96A227CAC84F0594365A309AB69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Umanis Word">
  <a:themeElements>
    <a:clrScheme name="Umanis Word &amp; rouge">
      <a:dk1>
        <a:srgbClr val="000000"/>
      </a:dk1>
      <a:lt1>
        <a:srgbClr val="FFFFFF"/>
      </a:lt1>
      <a:dk2>
        <a:srgbClr val="CB1F20"/>
      </a:dk2>
      <a:lt2>
        <a:srgbClr val="262626"/>
      </a:lt2>
      <a:accent1>
        <a:srgbClr val="59B35D"/>
      </a:accent1>
      <a:accent2>
        <a:srgbClr val="518EAE"/>
      </a:accent2>
      <a:accent3>
        <a:srgbClr val="AEB623"/>
      </a:accent3>
      <a:accent4>
        <a:srgbClr val="44B39B"/>
      </a:accent4>
      <a:accent5>
        <a:srgbClr val="825A81"/>
      </a:accent5>
      <a:accent6>
        <a:srgbClr val="DF5E11"/>
      </a:accent6>
      <a:hlink>
        <a:srgbClr val="000000"/>
      </a:hlink>
      <a:folHlink>
        <a:srgbClr val="B798B7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Umanis" id="{D1B5AFC6-E7CA-4508-A1DC-12819BB210FD}" vid="{5A9675E6-2372-40FA-8CF6-37615525F9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DE7AD-16F6-4C2C-BD73-638C6B46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UmanisModèle.dotx</Template>
  <TotalTime>18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Audit de la base Oracle MARCELLO</vt:lpstr>
    </vt:vector>
  </TitlesOfParts>
  <Company>Le Bon Marché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la base Oracle StorProd/MARCELLO</dc:title>
  <dc:subject>Présentation du Rapport d’audit</dc:subject>
  <dc:creator>jacques.e@live.fr</dc:creator>
  <cp:keywords>V 1.0</cp:keywords>
  <cp:lastModifiedBy>Jacques</cp:lastModifiedBy>
  <cp:revision>8</cp:revision>
  <cp:lastPrinted>2016-12-15T15:41:00Z</cp:lastPrinted>
  <dcterms:created xsi:type="dcterms:W3CDTF">2017-11-14T10:37:00Z</dcterms:created>
  <dcterms:modified xsi:type="dcterms:W3CDTF">2017-11-14T10:54:00Z</dcterms:modified>
  <cp:contentStatus>A valider par …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C:\Users\MVT\AppData\Roaming\Microsoft\Templates\Document Themes\Umanis.thmx 011</vt:lpwstr>
  </property>
</Properties>
</file>